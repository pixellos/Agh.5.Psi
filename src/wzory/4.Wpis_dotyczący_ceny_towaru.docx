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5000" w:type="pct"/>
        <w:tblLook w:val="04A0" w:firstRow="1" w:lastRow="0" w:firstColumn="1" w:lastColumn="0" w:noHBand="0" w:noVBand="1"/>
      </w:tblPr>
      <w:tblGrid>
        <w:gridCol w:w="347"/>
        <w:gridCol w:w="4896"/>
        <w:gridCol w:w="5217"/>
        <w:gridCol w:w="340"/>
      </w:tblGrid>
      <w:tr w:rsidR="00265218" w:rsidRPr="00410E03" w14:paraId="098DD9B8" w14:textId="77777777" w:rsidTr="00524D35">
        <w:trPr>
          <w:trHeight w:val="983"/>
        </w:trPr>
        <w:tc>
          <w:tcPr>
            <w:tcW w:w="171" w:type="pct"/>
            <w:shd w:val="clear" w:color="auto" w:fill="auto"/>
          </w:tcPr>
          <w:p w14:paraId="3AA9E53E" w14:textId="77777777" w:rsidR="00265218" w:rsidRPr="00410E03" w:rsidRDefault="00265218" w:rsidP="00CF31BB">
            <w:pPr>
              <w:pStyle w:val="Title"/>
            </w:pPr>
            <w:bookmarkStart w:id="0" w:name="_GoBack" w:colFirst="2" w:colLast="2"/>
          </w:p>
        </w:tc>
        <w:tc>
          <w:tcPr>
            <w:tcW w:w="2257" w:type="pct"/>
            <w:shd w:val="clear" w:color="auto" w:fill="1F497D" w:themeFill="text2"/>
            <w:vAlign w:val="center"/>
          </w:tcPr>
          <w:p w14:paraId="22CC47CD" w14:textId="7BD63C8B" w:rsidR="00265218" w:rsidRPr="00410E03" w:rsidRDefault="006D4FC0" w:rsidP="0035052D">
            <w:pPr>
              <w:pStyle w:val="Title"/>
            </w:pPr>
            <w:proofErr w:type="spellStart"/>
            <w:r>
              <w:t>Formularz</w:t>
            </w:r>
            <w:proofErr w:type="spellEnd"/>
            <w:r>
              <w:t xml:space="preserve"> </w:t>
            </w:r>
            <w:proofErr w:type="spellStart"/>
            <w:r>
              <w:t>danych</w:t>
            </w:r>
            <w:proofErr w:type="spellEnd"/>
            <w:r>
              <w:t xml:space="preserve"> </w:t>
            </w:r>
            <w:proofErr w:type="spellStart"/>
            <w:r w:rsidR="00835459">
              <w:t>towaru</w:t>
            </w:r>
            <w:proofErr w:type="spellEnd"/>
          </w:p>
        </w:tc>
        <w:tc>
          <w:tcPr>
            <w:tcW w:w="2405" w:type="pct"/>
            <w:shd w:val="clear" w:color="auto" w:fill="auto"/>
          </w:tcPr>
          <w:p w14:paraId="11EB59DE" w14:textId="77777777" w:rsidR="00265218" w:rsidRPr="00410E03" w:rsidRDefault="00265218" w:rsidP="00CF31BB">
            <w:pPr>
              <w:pStyle w:val="Title"/>
            </w:pPr>
          </w:p>
        </w:tc>
        <w:tc>
          <w:tcPr>
            <w:tcW w:w="167" w:type="pct"/>
            <w:shd w:val="clear" w:color="auto" w:fill="auto"/>
          </w:tcPr>
          <w:p w14:paraId="0CE35DB0" w14:textId="77777777" w:rsidR="00265218" w:rsidRPr="00410E03" w:rsidRDefault="00265218" w:rsidP="00CF31BB">
            <w:pPr>
              <w:pStyle w:val="Title"/>
            </w:pPr>
          </w:p>
        </w:tc>
      </w:tr>
      <w:tr w:rsidR="00BC1B68" w:rsidRPr="00410E03" w14:paraId="44759DF4" w14:textId="77777777" w:rsidTr="004456B5">
        <w:trPr>
          <w:trHeight w:val="288"/>
        </w:trPr>
        <w:tc>
          <w:tcPr>
            <w:tcW w:w="171" w:type="pct"/>
            <w:shd w:val="clear" w:color="auto" w:fill="auto"/>
          </w:tcPr>
          <w:p w14:paraId="21E624D6" w14:textId="77777777" w:rsidR="00BC1B68" w:rsidRPr="00410E03" w:rsidRDefault="00BC1B68" w:rsidP="00915359"/>
        </w:tc>
        <w:tc>
          <w:tcPr>
            <w:tcW w:w="4662" w:type="pct"/>
            <w:gridSpan w:val="2"/>
            <w:shd w:val="clear" w:color="auto" w:fill="auto"/>
          </w:tcPr>
          <w:p w14:paraId="151FFA0A" w14:textId="77777777" w:rsidR="00BC1B68" w:rsidRPr="00410E03" w:rsidRDefault="00BC1B68" w:rsidP="00915359"/>
        </w:tc>
        <w:tc>
          <w:tcPr>
            <w:tcW w:w="167" w:type="pct"/>
            <w:shd w:val="clear" w:color="auto" w:fill="auto"/>
          </w:tcPr>
          <w:p w14:paraId="06C81260" w14:textId="77777777" w:rsidR="00BC1B68" w:rsidRPr="00410E03" w:rsidRDefault="00BC1B68" w:rsidP="00915359"/>
        </w:tc>
      </w:tr>
      <w:tr w:rsidR="00265218" w:rsidRPr="00410E03" w14:paraId="4510FE6F" w14:textId="77777777" w:rsidTr="0016108E">
        <w:trPr>
          <w:trHeight w:val="9908"/>
        </w:trPr>
        <w:tc>
          <w:tcPr>
            <w:tcW w:w="171" w:type="pct"/>
            <w:shd w:val="clear" w:color="auto" w:fill="auto"/>
          </w:tcPr>
          <w:p w14:paraId="6F397281" w14:textId="77777777" w:rsidR="00265218" w:rsidRPr="00410E03" w:rsidRDefault="00265218" w:rsidP="00CF31BB"/>
        </w:tc>
        <w:tc>
          <w:tcPr>
            <w:tcW w:w="4662" w:type="pct"/>
            <w:gridSpan w:val="2"/>
            <w:shd w:val="clear" w:color="auto" w:fill="auto"/>
          </w:tcPr>
          <w:tbl>
            <w:tblPr>
              <w:tblStyle w:val="TableGrid"/>
              <w:tblW w:w="9897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top w:w="28" w:type="dxa"/>
              </w:tblCellMar>
              <w:tblLook w:val="0620" w:firstRow="1" w:lastRow="0" w:firstColumn="0" w:lastColumn="0" w:noHBand="1" w:noVBand="1"/>
              <w:tblDescription w:val="Layout table"/>
            </w:tblPr>
            <w:tblGrid>
              <w:gridCol w:w="2201"/>
              <w:gridCol w:w="300"/>
              <w:gridCol w:w="615"/>
              <w:gridCol w:w="269"/>
              <w:gridCol w:w="31"/>
              <w:gridCol w:w="1477"/>
              <w:gridCol w:w="300"/>
              <w:gridCol w:w="1339"/>
              <w:gridCol w:w="238"/>
              <w:gridCol w:w="62"/>
              <w:gridCol w:w="3065"/>
            </w:tblGrid>
            <w:tr w:rsidR="00C50E6D" w:rsidRPr="00410E03" w14:paraId="58AD8D35" w14:textId="77777777" w:rsidTr="00A02846">
              <w:trPr>
                <w:trHeight w:val="170"/>
              </w:trPr>
              <w:tc>
                <w:tcPr>
                  <w:tcW w:w="2201" w:type="dxa"/>
                  <w:tcBorders>
                    <w:bottom w:val="single" w:sz="4" w:space="0" w:color="808080" w:themeColor="background1" w:themeShade="80"/>
                  </w:tcBorders>
                </w:tcPr>
                <w:p w14:paraId="09EAA90A" w14:textId="77777777" w:rsidR="00C50E6D" w:rsidRPr="00410E03" w:rsidRDefault="00C50E6D" w:rsidP="00915359"/>
              </w:tc>
              <w:tc>
                <w:tcPr>
                  <w:tcW w:w="300" w:type="dxa"/>
                  <w:tcBorders>
                    <w:left w:val="nil"/>
                  </w:tcBorders>
                </w:tcPr>
                <w:p w14:paraId="0A63A6F3" w14:textId="77777777" w:rsidR="00C50E6D" w:rsidRPr="00410E03" w:rsidRDefault="00C50E6D" w:rsidP="00915359"/>
              </w:tc>
              <w:tc>
                <w:tcPr>
                  <w:tcW w:w="7396" w:type="dxa"/>
                  <w:gridSpan w:val="9"/>
                  <w:tcBorders>
                    <w:bottom w:val="single" w:sz="4" w:space="0" w:color="808080" w:themeColor="background1" w:themeShade="80"/>
                  </w:tcBorders>
                </w:tcPr>
                <w:p w14:paraId="2C08623D" w14:textId="77777777" w:rsidR="00C50E6D" w:rsidRPr="00410E03" w:rsidRDefault="00C50E6D" w:rsidP="00915359"/>
              </w:tc>
            </w:tr>
            <w:tr w:rsidR="00C50E6D" w:rsidRPr="009F4149" w14:paraId="23BC4191" w14:textId="77777777" w:rsidTr="00A02846">
              <w:tc>
                <w:tcPr>
                  <w:tcW w:w="2201" w:type="dxa"/>
                  <w:tcBorders>
                    <w:top w:val="single" w:sz="4" w:space="0" w:color="808080" w:themeColor="background1" w:themeShade="80"/>
                  </w:tcBorders>
                </w:tcPr>
                <w:p w14:paraId="150F1C4C" w14:textId="64E12F72" w:rsidR="00C50E6D" w:rsidRPr="009F4149" w:rsidRDefault="00D4148B" w:rsidP="009F4149">
                  <w:pPr>
                    <w:pStyle w:val="BoldText"/>
                  </w:pPr>
                  <w:r>
                    <w:t>Data</w:t>
                  </w:r>
                </w:p>
              </w:tc>
              <w:tc>
                <w:tcPr>
                  <w:tcW w:w="300" w:type="dxa"/>
                </w:tcPr>
                <w:p w14:paraId="7FBD549D" w14:textId="77777777" w:rsidR="00C50E6D" w:rsidRPr="009F4149" w:rsidRDefault="00C50E6D" w:rsidP="009F4149">
                  <w:pPr>
                    <w:pStyle w:val="BoldText"/>
                  </w:pPr>
                </w:p>
              </w:tc>
              <w:tc>
                <w:tcPr>
                  <w:tcW w:w="7396" w:type="dxa"/>
                  <w:gridSpan w:val="9"/>
                  <w:tcBorders>
                    <w:top w:val="single" w:sz="4" w:space="0" w:color="808080" w:themeColor="background1" w:themeShade="80"/>
                  </w:tcBorders>
                </w:tcPr>
                <w:p w14:paraId="1D641667" w14:textId="6C8541B5" w:rsidR="00C50E6D" w:rsidRPr="009F4149" w:rsidRDefault="005532F4" w:rsidP="009F4149">
                  <w:pPr>
                    <w:pStyle w:val="BoldText"/>
                  </w:pPr>
                  <w:sdt>
                    <w:sdtPr>
                      <w:id w:val="-1132778625"/>
                      <w:placeholder>
                        <w:docPart w:val="772D735945BE44B4A1B656360A1E1346"/>
                      </w:placeholder>
                      <w15:appearance w15:val="hidden"/>
                      <w:text/>
                    </w:sdtPr>
                    <w:sdtEndPr/>
                    <w:sdtContent>
                      <w:proofErr w:type="spellStart"/>
                      <w:r w:rsidR="000517A5">
                        <w:t>Konsultant</w:t>
                      </w:r>
                      <w:proofErr w:type="spellEnd"/>
                    </w:sdtContent>
                  </w:sdt>
                </w:p>
              </w:tc>
            </w:tr>
            <w:tr w:rsidR="00A3321A" w:rsidRPr="00410E03" w14:paraId="4F361989" w14:textId="77777777" w:rsidTr="00A02846">
              <w:tc>
                <w:tcPr>
                  <w:tcW w:w="4893" w:type="dxa"/>
                  <w:gridSpan w:val="6"/>
                  <w:tcBorders>
                    <w:bottom w:val="single" w:sz="4" w:space="0" w:color="808080" w:themeColor="background1" w:themeShade="80"/>
                  </w:tcBorders>
                </w:tcPr>
                <w:p w14:paraId="082C0A7B" w14:textId="77777777" w:rsidR="00A3321A" w:rsidRPr="00410E03" w:rsidRDefault="00A3321A" w:rsidP="00915359"/>
              </w:tc>
              <w:tc>
                <w:tcPr>
                  <w:tcW w:w="300" w:type="dxa"/>
                  <w:tcBorders>
                    <w:left w:val="nil"/>
                  </w:tcBorders>
                </w:tcPr>
                <w:p w14:paraId="1C9ACA02" w14:textId="77777777" w:rsidR="00A3321A" w:rsidRPr="00410E03" w:rsidRDefault="00A3321A" w:rsidP="00915359"/>
              </w:tc>
              <w:tc>
                <w:tcPr>
                  <w:tcW w:w="4704" w:type="dxa"/>
                  <w:gridSpan w:val="4"/>
                  <w:tcBorders>
                    <w:bottom w:val="single" w:sz="4" w:space="0" w:color="808080" w:themeColor="background1" w:themeShade="80"/>
                  </w:tcBorders>
                </w:tcPr>
                <w:p w14:paraId="7944607A" w14:textId="4E2E7B01" w:rsidR="00A3321A" w:rsidRPr="00410E03" w:rsidRDefault="001B532D" w:rsidP="00915359">
                  <w:r>
                    <w:t xml:space="preserve">Cena </w:t>
                  </w:r>
                  <w:proofErr w:type="spellStart"/>
                  <w:r>
                    <w:t>orientacyjna</w:t>
                  </w:r>
                  <w:proofErr w:type="spellEnd"/>
                  <w:r>
                    <w:t xml:space="preserve">/Cena </w:t>
                  </w:r>
                  <w:proofErr w:type="spellStart"/>
                  <w:r>
                    <w:t>dokładna</w:t>
                  </w:r>
                  <w:proofErr w:type="spellEnd"/>
                </w:p>
              </w:tc>
            </w:tr>
            <w:tr w:rsidR="00E141F4" w:rsidRPr="009F4149" w14:paraId="4F3D5C80" w14:textId="77777777" w:rsidTr="00A02846">
              <w:trPr>
                <w:trHeight w:val="454"/>
              </w:trPr>
              <w:tc>
                <w:tcPr>
                  <w:tcW w:w="4893" w:type="dxa"/>
                  <w:gridSpan w:val="6"/>
                  <w:tcBorders>
                    <w:top w:val="single" w:sz="4" w:space="0" w:color="808080" w:themeColor="background1" w:themeShade="80"/>
                  </w:tcBorders>
                </w:tcPr>
                <w:p w14:paraId="697E884A" w14:textId="1A7E4F34" w:rsidR="00E141F4" w:rsidRPr="009F4149" w:rsidRDefault="00627B3D" w:rsidP="009F4149">
                  <w:pPr>
                    <w:pStyle w:val="BoldText"/>
                  </w:pPr>
                  <w:proofErr w:type="spellStart"/>
                  <w:r>
                    <w:t>Powód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zmiany</w:t>
                  </w:r>
                  <w:proofErr w:type="spellEnd"/>
                </w:p>
              </w:tc>
              <w:tc>
                <w:tcPr>
                  <w:tcW w:w="300" w:type="dxa"/>
                </w:tcPr>
                <w:p w14:paraId="363F71D3" w14:textId="77777777" w:rsidR="00E141F4" w:rsidRPr="009F4149" w:rsidRDefault="00E141F4" w:rsidP="009F4149">
                  <w:pPr>
                    <w:pStyle w:val="BoldText"/>
                  </w:pPr>
                </w:p>
              </w:tc>
              <w:tc>
                <w:tcPr>
                  <w:tcW w:w="4704" w:type="dxa"/>
                  <w:gridSpan w:val="4"/>
                  <w:tcBorders>
                    <w:top w:val="single" w:sz="4" w:space="0" w:color="808080" w:themeColor="background1" w:themeShade="80"/>
                  </w:tcBorders>
                </w:tcPr>
                <w:p w14:paraId="3AFE778E" w14:textId="0B5DB02F" w:rsidR="00E141F4" w:rsidRPr="009F4149" w:rsidRDefault="00950E8C" w:rsidP="009F4149">
                  <w:pPr>
                    <w:pStyle w:val="BoldText"/>
                  </w:pPr>
                  <w:r>
                    <w:t>Stan</w:t>
                  </w:r>
                </w:p>
              </w:tc>
            </w:tr>
            <w:tr w:rsidR="00E141F4" w:rsidRPr="00410E03" w14:paraId="5ED80158" w14:textId="77777777" w:rsidTr="00A02846">
              <w:trPr>
                <w:trHeight w:val="397"/>
              </w:trPr>
              <w:tc>
                <w:tcPr>
                  <w:tcW w:w="9897" w:type="dxa"/>
                  <w:gridSpan w:val="11"/>
                  <w:tcBorders>
                    <w:top w:val="single" w:sz="24" w:space="0" w:color="1F497D" w:themeColor="text2"/>
                    <w:bottom w:val="single" w:sz="24" w:space="0" w:color="1F497D" w:themeColor="text2"/>
                  </w:tcBorders>
                  <w:shd w:val="clear" w:color="auto" w:fill="F2F2F2" w:themeFill="background1" w:themeFillShade="F2"/>
                  <w:vAlign w:val="center"/>
                </w:tcPr>
                <w:p w14:paraId="00127325" w14:textId="50968F4A" w:rsidR="00E141F4" w:rsidRPr="00410E03" w:rsidRDefault="00DD7EC7" w:rsidP="0035052D">
                  <w:pPr>
                    <w:pStyle w:val="BlueBoldText"/>
                  </w:pPr>
                  <w:proofErr w:type="spellStart"/>
                  <w:r>
                    <w:t>Informacje</w:t>
                  </w:r>
                  <w:proofErr w:type="spellEnd"/>
                  <w:r>
                    <w:t xml:space="preserve"> o </w:t>
                  </w:r>
                  <w:proofErr w:type="spellStart"/>
                  <w:r w:rsidR="00835459">
                    <w:t>towarze</w:t>
                  </w:r>
                  <w:proofErr w:type="spellEnd"/>
                </w:p>
              </w:tc>
            </w:tr>
            <w:tr w:rsidR="00E141F4" w:rsidRPr="00410E03" w14:paraId="045D83B2" w14:textId="77777777" w:rsidTr="00A02846">
              <w:trPr>
                <w:trHeight w:val="57"/>
              </w:trPr>
              <w:tc>
                <w:tcPr>
                  <w:tcW w:w="9897" w:type="dxa"/>
                  <w:gridSpan w:val="11"/>
                  <w:tcBorders>
                    <w:top w:val="single" w:sz="24" w:space="0" w:color="1F497D" w:themeColor="text2"/>
                  </w:tcBorders>
                </w:tcPr>
                <w:p w14:paraId="1FB881EF" w14:textId="77777777" w:rsidR="00E141F4" w:rsidRPr="00410E03" w:rsidRDefault="00E141F4" w:rsidP="00915359"/>
              </w:tc>
            </w:tr>
            <w:tr w:rsidR="00E61D15" w:rsidRPr="00410E03" w14:paraId="0F359FAA" w14:textId="77777777" w:rsidTr="00A02846">
              <w:trPr>
                <w:trHeight w:val="414"/>
              </w:trPr>
              <w:tc>
                <w:tcPr>
                  <w:tcW w:w="3116" w:type="dxa"/>
                  <w:gridSpan w:val="3"/>
                  <w:tcBorders>
                    <w:bottom w:val="single" w:sz="4" w:space="0" w:color="808080" w:themeColor="background1" w:themeShade="80"/>
                  </w:tcBorders>
                </w:tcPr>
                <w:p w14:paraId="1291FD49" w14:textId="77777777" w:rsidR="00E61D15" w:rsidRPr="00410E03" w:rsidRDefault="00E61D15" w:rsidP="00915359"/>
              </w:tc>
              <w:tc>
                <w:tcPr>
                  <w:tcW w:w="300" w:type="dxa"/>
                  <w:gridSpan w:val="2"/>
                </w:tcPr>
                <w:p w14:paraId="05AEA726" w14:textId="77777777" w:rsidR="00E61D15" w:rsidRPr="00410E03" w:rsidRDefault="00E61D15" w:rsidP="00915359"/>
              </w:tc>
              <w:tc>
                <w:tcPr>
                  <w:tcW w:w="3116" w:type="dxa"/>
                  <w:gridSpan w:val="3"/>
                  <w:tcBorders>
                    <w:bottom w:val="single" w:sz="4" w:space="0" w:color="808080" w:themeColor="background1" w:themeShade="80"/>
                  </w:tcBorders>
                </w:tcPr>
                <w:p w14:paraId="184F172D" w14:textId="77777777" w:rsidR="00E61D15" w:rsidRPr="00410E03" w:rsidRDefault="00E61D15" w:rsidP="00915359"/>
              </w:tc>
              <w:tc>
                <w:tcPr>
                  <w:tcW w:w="300" w:type="dxa"/>
                  <w:gridSpan w:val="2"/>
                </w:tcPr>
                <w:p w14:paraId="2D38DFEE" w14:textId="77777777" w:rsidR="00E61D15" w:rsidRPr="00410E03" w:rsidRDefault="00E61D15" w:rsidP="00915359"/>
              </w:tc>
              <w:tc>
                <w:tcPr>
                  <w:tcW w:w="3065" w:type="dxa"/>
                  <w:tcBorders>
                    <w:bottom w:val="single" w:sz="4" w:space="0" w:color="808080" w:themeColor="background1" w:themeShade="80"/>
                  </w:tcBorders>
                </w:tcPr>
                <w:p w14:paraId="79F38B58" w14:textId="77777777" w:rsidR="00E61D15" w:rsidRPr="00410E03" w:rsidRDefault="00E61D15" w:rsidP="00915359"/>
              </w:tc>
            </w:tr>
            <w:tr w:rsidR="00E301A2" w:rsidRPr="009F4149" w14:paraId="6414E03C" w14:textId="77777777" w:rsidTr="00A02846">
              <w:trPr>
                <w:trHeight w:val="346"/>
              </w:trPr>
              <w:tc>
                <w:tcPr>
                  <w:tcW w:w="3385" w:type="dxa"/>
                  <w:gridSpan w:val="4"/>
                </w:tcPr>
                <w:p w14:paraId="173AF76E" w14:textId="6709FA7F" w:rsidR="00E301A2" w:rsidRPr="009F4149" w:rsidRDefault="00835459" w:rsidP="009F4149">
                  <w:pPr>
                    <w:pStyle w:val="BoldText"/>
                  </w:pPr>
                  <w:proofErr w:type="spellStart"/>
                  <w:r>
                    <w:t>Wewnętrzny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numer</w:t>
                  </w:r>
                  <w:proofErr w:type="spellEnd"/>
                  <w:r>
                    <w:t xml:space="preserve"> ID</w:t>
                  </w:r>
                </w:p>
              </w:tc>
              <w:tc>
                <w:tcPr>
                  <w:tcW w:w="3385" w:type="dxa"/>
                  <w:gridSpan w:val="5"/>
                </w:tcPr>
                <w:p w14:paraId="4C32F30E" w14:textId="54C0C78E" w:rsidR="00E301A2" w:rsidRPr="009F4149" w:rsidRDefault="00835459" w:rsidP="009F4149">
                  <w:pPr>
                    <w:pStyle w:val="BoldText"/>
                  </w:pPr>
                  <w:proofErr w:type="spellStart"/>
                  <w:r>
                    <w:t>Zewnętrzny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numer</w:t>
                  </w:r>
                  <w:proofErr w:type="spellEnd"/>
                  <w:r>
                    <w:t xml:space="preserve"> ID</w:t>
                  </w:r>
                </w:p>
              </w:tc>
              <w:tc>
                <w:tcPr>
                  <w:tcW w:w="3127" w:type="dxa"/>
                  <w:gridSpan w:val="2"/>
                  <w:tcBorders>
                    <w:top w:val="single" w:sz="4" w:space="0" w:color="808080" w:themeColor="background1" w:themeShade="80"/>
                  </w:tcBorders>
                </w:tcPr>
                <w:p w14:paraId="59A32D7C" w14:textId="212B72BB" w:rsidR="00E301A2" w:rsidRPr="009F4149" w:rsidRDefault="00835459" w:rsidP="009F4149">
                  <w:pPr>
                    <w:pStyle w:val="BoldText"/>
                  </w:pPr>
                  <w:proofErr w:type="spellStart"/>
                  <w:r>
                    <w:t>Nazwa</w:t>
                  </w:r>
                  <w:proofErr w:type="spellEnd"/>
                </w:p>
              </w:tc>
            </w:tr>
            <w:tr w:rsidR="00E61D15" w:rsidRPr="00410E03" w14:paraId="52798392" w14:textId="77777777" w:rsidTr="00A02846">
              <w:trPr>
                <w:trHeight w:val="414"/>
              </w:trPr>
              <w:tc>
                <w:tcPr>
                  <w:tcW w:w="9897" w:type="dxa"/>
                  <w:gridSpan w:val="11"/>
                  <w:tcBorders>
                    <w:bottom w:val="single" w:sz="4" w:space="0" w:color="808080" w:themeColor="background1" w:themeShade="80"/>
                  </w:tcBorders>
                </w:tcPr>
                <w:p w14:paraId="0FEB571C" w14:textId="77777777" w:rsidR="00E61D15" w:rsidRPr="00410E03" w:rsidRDefault="00E61D15" w:rsidP="00915359"/>
              </w:tc>
            </w:tr>
            <w:tr w:rsidR="001B532D" w:rsidRPr="00410E03" w14:paraId="4269668C" w14:textId="77777777" w:rsidTr="000A61C9">
              <w:trPr>
                <w:trHeight w:val="397"/>
              </w:trPr>
              <w:tc>
                <w:tcPr>
                  <w:tcW w:w="9897" w:type="dxa"/>
                  <w:gridSpan w:val="11"/>
                  <w:tcBorders>
                    <w:top w:val="single" w:sz="24" w:space="0" w:color="1F497D" w:themeColor="text2"/>
                    <w:bottom w:val="single" w:sz="24" w:space="0" w:color="1F497D" w:themeColor="text2"/>
                  </w:tcBorders>
                  <w:shd w:val="clear" w:color="auto" w:fill="F2F2F2" w:themeFill="background1" w:themeFillShade="F2"/>
                  <w:vAlign w:val="center"/>
                </w:tcPr>
                <w:p w14:paraId="43E4FA76" w14:textId="235DE024" w:rsidR="001B532D" w:rsidRPr="00410E03" w:rsidRDefault="001B532D" w:rsidP="000A61C9">
                  <w:pPr>
                    <w:pStyle w:val="BlueBoldText"/>
                  </w:pPr>
                  <w:proofErr w:type="spellStart"/>
                  <w:r>
                    <w:t>Informacje</w:t>
                  </w:r>
                  <w:proofErr w:type="spellEnd"/>
                  <w:r>
                    <w:t xml:space="preserve"> o </w:t>
                  </w:r>
                  <w:proofErr w:type="spellStart"/>
                  <w:r>
                    <w:t>cenie</w:t>
                  </w:r>
                  <w:proofErr w:type="spellEnd"/>
                </w:p>
              </w:tc>
            </w:tr>
            <w:tr w:rsidR="001B532D" w:rsidRPr="00410E03" w14:paraId="0804C0B7" w14:textId="77777777" w:rsidTr="000A61C9">
              <w:trPr>
                <w:trHeight w:val="57"/>
              </w:trPr>
              <w:tc>
                <w:tcPr>
                  <w:tcW w:w="9897" w:type="dxa"/>
                  <w:gridSpan w:val="11"/>
                  <w:tcBorders>
                    <w:top w:val="single" w:sz="24" w:space="0" w:color="1F497D" w:themeColor="text2"/>
                  </w:tcBorders>
                </w:tcPr>
                <w:p w14:paraId="608FCEFE" w14:textId="77777777" w:rsidR="001B532D" w:rsidRPr="00410E03" w:rsidRDefault="001B532D" w:rsidP="000A61C9"/>
              </w:tc>
            </w:tr>
            <w:tr w:rsidR="001B532D" w:rsidRPr="00410E03" w14:paraId="14187352" w14:textId="77777777" w:rsidTr="000A61C9">
              <w:trPr>
                <w:trHeight w:val="414"/>
              </w:trPr>
              <w:tc>
                <w:tcPr>
                  <w:tcW w:w="3116" w:type="dxa"/>
                  <w:gridSpan w:val="3"/>
                  <w:tcBorders>
                    <w:bottom w:val="single" w:sz="4" w:space="0" w:color="808080" w:themeColor="background1" w:themeShade="80"/>
                  </w:tcBorders>
                </w:tcPr>
                <w:p w14:paraId="3961E92C" w14:textId="77777777" w:rsidR="001B532D" w:rsidRPr="00410E03" w:rsidRDefault="001B532D" w:rsidP="000A61C9"/>
              </w:tc>
              <w:tc>
                <w:tcPr>
                  <w:tcW w:w="300" w:type="dxa"/>
                  <w:gridSpan w:val="2"/>
                </w:tcPr>
                <w:p w14:paraId="7C3B1BC4" w14:textId="77777777" w:rsidR="001B532D" w:rsidRPr="00410E03" w:rsidRDefault="001B532D" w:rsidP="000A61C9"/>
              </w:tc>
              <w:tc>
                <w:tcPr>
                  <w:tcW w:w="3116" w:type="dxa"/>
                  <w:gridSpan w:val="3"/>
                  <w:tcBorders>
                    <w:bottom w:val="single" w:sz="4" w:space="0" w:color="808080" w:themeColor="background1" w:themeShade="80"/>
                  </w:tcBorders>
                </w:tcPr>
                <w:p w14:paraId="02A525CB" w14:textId="77777777" w:rsidR="001B532D" w:rsidRPr="00410E03" w:rsidRDefault="001B532D" w:rsidP="000A61C9"/>
              </w:tc>
              <w:tc>
                <w:tcPr>
                  <w:tcW w:w="300" w:type="dxa"/>
                  <w:gridSpan w:val="2"/>
                </w:tcPr>
                <w:p w14:paraId="14A78C54" w14:textId="77777777" w:rsidR="001B532D" w:rsidRPr="00410E03" w:rsidRDefault="001B532D" w:rsidP="000A61C9"/>
              </w:tc>
              <w:tc>
                <w:tcPr>
                  <w:tcW w:w="3065" w:type="dxa"/>
                  <w:tcBorders>
                    <w:bottom w:val="single" w:sz="4" w:space="0" w:color="808080" w:themeColor="background1" w:themeShade="80"/>
                  </w:tcBorders>
                </w:tcPr>
                <w:p w14:paraId="7ABF331A" w14:textId="77777777" w:rsidR="001B532D" w:rsidRPr="00410E03" w:rsidRDefault="001B532D" w:rsidP="000A61C9"/>
              </w:tc>
            </w:tr>
            <w:tr w:rsidR="001B532D" w:rsidRPr="009F4149" w14:paraId="21A6AC10" w14:textId="77777777" w:rsidTr="000A61C9">
              <w:trPr>
                <w:trHeight w:val="346"/>
              </w:trPr>
              <w:tc>
                <w:tcPr>
                  <w:tcW w:w="3385" w:type="dxa"/>
                  <w:gridSpan w:val="4"/>
                </w:tcPr>
                <w:p w14:paraId="090CC278" w14:textId="7DA540C8" w:rsidR="001B532D" w:rsidRPr="009F4149" w:rsidRDefault="001B532D" w:rsidP="000A61C9">
                  <w:pPr>
                    <w:pStyle w:val="BoldText"/>
                  </w:pPr>
                  <w:proofErr w:type="spellStart"/>
                  <w:r>
                    <w:t>Numer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cennika</w:t>
                  </w:r>
                  <w:proofErr w:type="spellEnd"/>
                </w:p>
              </w:tc>
              <w:tc>
                <w:tcPr>
                  <w:tcW w:w="3385" w:type="dxa"/>
                  <w:gridSpan w:val="5"/>
                </w:tcPr>
                <w:p w14:paraId="498D397B" w14:textId="463B0923" w:rsidR="001B532D" w:rsidRPr="009F4149" w:rsidRDefault="001B532D" w:rsidP="000A61C9">
                  <w:pPr>
                    <w:pStyle w:val="BoldText"/>
                  </w:pPr>
                  <w:r>
                    <w:t xml:space="preserve">Od </w:t>
                  </w:r>
                  <w:proofErr w:type="spellStart"/>
                  <w:r>
                    <w:t>dnia</w:t>
                  </w:r>
                  <w:proofErr w:type="spellEnd"/>
                </w:p>
              </w:tc>
              <w:tc>
                <w:tcPr>
                  <w:tcW w:w="3127" w:type="dxa"/>
                  <w:gridSpan w:val="2"/>
                  <w:tcBorders>
                    <w:top w:val="single" w:sz="4" w:space="0" w:color="808080" w:themeColor="background1" w:themeShade="80"/>
                  </w:tcBorders>
                </w:tcPr>
                <w:p w14:paraId="49E2ECE3" w14:textId="73F6E352" w:rsidR="001B532D" w:rsidRPr="009F4149" w:rsidRDefault="001B532D" w:rsidP="000A61C9">
                  <w:pPr>
                    <w:pStyle w:val="BoldText"/>
                  </w:pPr>
                  <w:r>
                    <w:t xml:space="preserve">Do </w:t>
                  </w:r>
                  <w:proofErr w:type="spellStart"/>
                  <w:r>
                    <w:t>dnia</w:t>
                  </w:r>
                  <w:proofErr w:type="spellEnd"/>
                </w:p>
              </w:tc>
            </w:tr>
            <w:tr w:rsidR="00915359" w:rsidRPr="00410E03" w14:paraId="20EBB2A3" w14:textId="77777777" w:rsidTr="00A02846">
              <w:trPr>
                <w:trHeight w:val="346"/>
              </w:trPr>
              <w:tc>
                <w:tcPr>
                  <w:tcW w:w="4893" w:type="dxa"/>
                  <w:gridSpan w:val="6"/>
                  <w:tcBorders>
                    <w:bottom w:val="single" w:sz="4" w:space="0" w:color="808080" w:themeColor="background1" w:themeShade="80"/>
                  </w:tcBorders>
                </w:tcPr>
                <w:p w14:paraId="54F22A26" w14:textId="77777777" w:rsidR="00915359" w:rsidRPr="00410E03" w:rsidRDefault="00915359" w:rsidP="001B532D">
                  <w:pPr>
                    <w:jc w:val="both"/>
                  </w:pPr>
                </w:p>
              </w:tc>
              <w:tc>
                <w:tcPr>
                  <w:tcW w:w="300" w:type="dxa"/>
                </w:tcPr>
                <w:p w14:paraId="6947DB34" w14:textId="77777777" w:rsidR="00915359" w:rsidRPr="00410E03" w:rsidRDefault="00915359" w:rsidP="00915359"/>
              </w:tc>
              <w:tc>
                <w:tcPr>
                  <w:tcW w:w="4704" w:type="dxa"/>
                  <w:gridSpan w:val="4"/>
                  <w:tcBorders>
                    <w:bottom w:val="single" w:sz="4" w:space="0" w:color="808080" w:themeColor="background1" w:themeShade="80"/>
                  </w:tcBorders>
                </w:tcPr>
                <w:p w14:paraId="04B14D36" w14:textId="77777777" w:rsidR="00915359" w:rsidRPr="00410E03" w:rsidRDefault="00915359" w:rsidP="00915359"/>
              </w:tc>
            </w:tr>
            <w:tr w:rsidR="00915359" w:rsidRPr="00D467B2" w14:paraId="23510951" w14:textId="77777777" w:rsidTr="00A02846">
              <w:trPr>
                <w:trHeight w:val="346"/>
              </w:trPr>
              <w:tc>
                <w:tcPr>
                  <w:tcW w:w="4893" w:type="dxa"/>
                  <w:gridSpan w:val="6"/>
                  <w:tcBorders>
                    <w:top w:val="single" w:sz="4" w:space="0" w:color="808080" w:themeColor="background1" w:themeShade="80"/>
                  </w:tcBorders>
                </w:tcPr>
                <w:p w14:paraId="0D30DC87" w14:textId="015E3C0C" w:rsidR="00915359" w:rsidRPr="00D467B2" w:rsidRDefault="001B532D" w:rsidP="0035052D">
                  <w:pPr>
                    <w:pStyle w:val="BoldText"/>
                    <w:rPr>
                      <w:lang w:val="pl-PL"/>
                    </w:rPr>
                  </w:pPr>
                  <w:r>
                    <w:rPr>
                      <w:lang w:val="pl-PL"/>
                    </w:rPr>
                    <w:t>Cena (PLN)</w:t>
                  </w:r>
                </w:p>
              </w:tc>
              <w:tc>
                <w:tcPr>
                  <w:tcW w:w="300" w:type="dxa"/>
                </w:tcPr>
                <w:p w14:paraId="2688DB32" w14:textId="77777777" w:rsidR="00915359" w:rsidRPr="00D467B2" w:rsidRDefault="00915359" w:rsidP="00915359">
                  <w:pPr>
                    <w:pStyle w:val="BoldText"/>
                    <w:rPr>
                      <w:lang w:val="pl-PL"/>
                    </w:rPr>
                  </w:pPr>
                </w:p>
              </w:tc>
              <w:tc>
                <w:tcPr>
                  <w:tcW w:w="4704" w:type="dxa"/>
                  <w:gridSpan w:val="4"/>
                  <w:tcBorders>
                    <w:top w:val="single" w:sz="4" w:space="0" w:color="808080" w:themeColor="background1" w:themeShade="80"/>
                  </w:tcBorders>
                </w:tcPr>
                <w:p w14:paraId="6B4DD0D2" w14:textId="0676C248" w:rsidR="00915359" w:rsidRPr="00D467B2" w:rsidRDefault="001B532D" w:rsidP="0035052D">
                  <w:pPr>
                    <w:pStyle w:val="BoldText"/>
                    <w:rPr>
                      <w:lang w:val="pl-PL"/>
                    </w:rPr>
                  </w:pPr>
                  <w:r>
                    <w:rPr>
                      <w:lang w:val="pl-PL"/>
                    </w:rPr>
                    <w:t>Cena (EURO)</w:t>
                  </w:r>
                </w:p>
              </w:tc>
            </w:tr>
            <w:tr w:rsidR="00915359" w:rsidRPr="00D467B2" w14:paraId="7E2E90D8" w14:textId="77777777" w:rsidTr="00A02846">
              <w:trPr>
                <w:trHeight w:val="346"/>
              </w:trPr>
              <w:tc>
                <w:tcPr>
                  <w:tcW w:w="4893" w:type="dxa"/>
                  <w:gridSpan w:val="6"/>
                  <w:tcBorders>
                    <w:bottom w:val="single" w:sz="4" w:space="0" w:color="808080" w:themeColor="background1" w:themeShade="80"/>
                  </w:tcBorders>
                </w:tcPr>
                <w:p w14:paraId="76DF3A2B" w14:textId="77777777" w:rsidR="00915359" w:rsidRPr="00D467B2" w:rsidRDefault="00915359" w:rsidP="00915359">
                  <w:pPr>
                    <w:rPr>
                      <w:lang w:val="pl-PL"/>
                    </w:rPr>
                  </w:pPr>
                </w:p>
              </w:tc>
              <w:tc>
                <w:tcPr>
                  <w:tcW w:w="300" w:type="dxa"/>
                </w:tcPr>
                <w:p w14:paraId="6CC78A57" w14:textId="77777777" w:rsidR="00915359" w:rsidRPr="00D467B2" w:rsidRDefault="00915359" w:rsidP="00915359">
                  <w:pPr>
                    <w:rPr>
                      <w:lang w:val="pl-PL"/>
                    </w:rPr>
                  </w:pPr>
                </w:p>
              </w:tc>
              <w:tc>
                <w:tcPr>
                  <w:tcW w:w="4704" w:type="dxa"/>
                  <w:gridSpan w:val="4"/>
                  <w:tcBorders>
                    <w:bottom w:val="single" w:sz="4" w:space="0" w:color="808080" w:themeColor="background1" w:themeShade="80"/>
                  </w:tcBorders>
                </w:tcPr>
                <w:p w14:paraId="3E131C39" w14:textId="77777777" w:rsidR="00915359" w:rsidRPr="00D467B2" w:rsidRDefault="00915359" w:rsidP="00915359">
                  <w:pPr>
                    <w:rPr>
                      <w:lang w:val="pl-PL"/>
                    </w:rPr>
                  </w:pPr>
                </w:p>
              </w:tc>
            </w:tr>
            <w:tr w:rsidR="00915359" w:rsidRPr="00410E03" w14:paraId="4F10D640" w14:textId="77777777" w:rsidTr="00A02846">
              <w:trPr>
                <w:trHeight w:val="346"/>
              </w:trPr>
              <w:tc>
                <w:tcPr>
                  <w:tcW w:w="4893" w:type="dxa"/>
                  <w:gridSpan w:val="6"/>
                  <w:tcBorders>
                    <w:top w:val="single" w:sz="4" w:space="0" w:color="808080" w:themeColor="background1" w:themeShade="80"/>
                  </w:tcBorders>
                </w:tcPr>
                <w:p w14:paraId="5B779C03" w14:textId="79BE2D06" w:rsidR="00915359" w:rsidRPr="00835459" w:rsidRDefault="001B532D" w:rsidP="0035052D">
                  <w:pPr>
                    <w:pStyle w:val="BoldText"/>
                  </w:pPr>
                  <w:r>
                    <w:t xml:space="preserve">Cena </w:t>
                  </w:r>
                  <w:proofErr w:type="spellStart"/>
                  <w:r>
                    <w:t>nabycia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partii</w:t>
                  </w:r>
                  <w:proofErr w:type="spellEnd"/>
                </w:p>
              </w:tc>
              <w:tc>
                <w:tcPr>
                  <w:tcW w:w="300" w:type="dxa"/>
                </w:tcPr>
                <w:p w14:paraId="16A90E83" w14:textId="77777777" w:rsidR="00915359" w:rsidRPr="00410E03" w:rsidRDefault="00915359" w:rsidP="00915359">
                  <w:pPr>
                    <w:pStyle w:val="BoldText"/>
                  </w:pPr>
                </w:p>
              </w:tc>
              <w:tc>
                <w:tcPr>
                  <w:tcW w:w="4704" w:type="dxa"/>
                  <w:gridSpan w:val="4"/>
                  <w:tcBorders>
                    <w:top w:val="single" w:sz="4" w:space="0" w:color="808080" w:themeColor="background1" w:themeShade="80"/>
                  </w:tcBorders>
                </w:tcPr>
                <w:p w14:paraId="6E9E6EE2" w14:textId="1D92364C" w:rsidR="00915359" w:rsidRPr="00410E03" w:rsidRDefault="001B532D" w:rsidP="0035052D">
                  <w:pPr>
                    <w:pStyle w:val="BoldText"/>
                  </w:pPr>
                  <w:proofErr w:type="spellStart"/>
                  <w:r>
                    <w:t>Czy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klient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może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negocjować</w:t>
                  </w:r>
                  <w:proofErr w:type="spellEnd"/>
                </w:p>
              </w:tc>
            </w:tr>
            <w:tr w:rsidR="00915359" w:rsidRPr="00410E03" w14:paraId="22DF3440" w14:textId="77777777" w:rsidTr="00A02846">
              <w:trPr>
                <w:trHeight w:val="346"/>
              </w:trPr>
              <w:tc>
                <w:tcPr>
                  <w:tcW w:w="4893" w:type="dxa"/>
                  <w:gridSpan w:val="6"/>
                  <w:tcBorders>
                    <w:bottom w:val="single" w:sz="4" w:space="0" w:color="808080" w:themeColor="background1" w:themeShade="80"/>
                  </w:tcBorders>
                </w:tcPr>
                <w:p w14:paraId="53F842B8" w14:textId="77777777" w:rsidR="00915359" w:rsidRPr="00410E03" w:rsidRDefault="00915359" w:rsidP="00915359"/>
              </w:tc>
              <w:tc>
                <w:tcPr>
                  <w:tcW w:w="300" w:type="dxa"/>
                </w:tcPr>
                <w:p w14:paraId="76247524" w14:textId="77777777" w:rsidR="00915359" w:rsidRPr="00410E03" w:rsidRDefault="00915359" w:rsidP="00915359"/>
              </w:tc>
              <w:tc>
                <w:tcPr>
                  <w:tcW w:w="4704" w:type="dxa"/>
                  <w:gridSpan w:val="4"/>
                  <w:tcBorders>
                    <w:bottom w:val="single" w:sz="4" w:space="0" w:color="808080" w:themeColor="background1" w:themeShade="80"/>
                  </w:tcBorders>
                </w:tcPr>
                <w:p w14:paraId="6FAEE049" w14:textId="77777777" w:rsidR="00915359" w:rsidRPr="00410E03" w:rsidRDefault="00915359" w:rsidP="00915359"/>
              </w:tc>
            </w:tr>
            <w:tr w:rsidR="00915359" w:rsidRPr="00410E03" w14:paraId="6A4C44B7" w14:textId="77777777" w:rsidTr="00A02846">
              <w:trPr>
                <w:trHeight w:val="346"/>
              </w:trPr>
              <w:tc>
                <w:tcPr>
                  <w:tcW w:w="4893" w:type="dxa"/>
                  <w:gridSpan w:val="6"/>
                  <w:tcBorders>
                    <w:top w:val="single" w:sz="4" w:space="0" w:color="808080" w:themeColor="background1" w:themeShade="80"/>
                  </w:tcBorders>
                </w:tcPr>
                <w:p w14:paraId="67E44C18" w14:textId="70EB5723" w:rsidR="00915359" w:rsidRPr="00410E03" w:rsidRDefault="001B532D" w:rsidP="0035052D">
                  <w:pPr>
                    <w:pStyle w:val="BoldText"/>
                  </w:pPr>
                  <w:proofErr w:type="spellStart"/>
                  <w:r>
                    <w:t>Numer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progu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cenowego</w:t>
                  </w:r>
                  <w:proofErr w:type="spellEnd"/>
                </w:p>
              </w:tc>
              <w:tc>
                <w:tcPr>
                  <w:tcW w:w="300" w:type="dxa"/>
                </w:tcPr>
                <w:p w14:paraId="3C48348C" w14:textId="77777777" w:rsidR="00915359" w:rsidRPr="00410E03" w:rsidRDefault="00915359" w:rsidP="00E61D15">
                  <w:pPr>
                    <w:pStyle w:val="BoldText"/>
                  </w:pPr>
                </w:p>
              </w:tc>
              <w:tc>
                <w:tcPr>
                  <w:tcW w:w="4704" w:type="dxa"/>
                  <w:gridSpan w:val="4"/>
                  <w:tcBorders>
                    <w:top w:val="single" w:sz="4" w:space="0" w:color="808080" w:themeColor="background1" w:themeShade="80"/>
                  </w:tcBorders>
                </w:tcPr>
                <w:p w14:paraId="3914B40E" w14:textId="148E060B" w:rsidR="00915359" w:rsidRPr="00410E03" w:rsidRDefault="00E02D10" w:rsidP="0035052D">
                  <w:pPr>
                    <w:pStyle w:val="BoldText"/>
                  </w:pPr>
                  <w:proofErr w:type="spellStart"/>
                  <w:r>
                    <w:t>Dodatkowe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uwagi</w:t>
                  </w:r>
                  <w:proofErr w:type="spellEnd"/>
                </w:p>
              </w:tc>
            </w:tr>
          </w:tbl>
          <w:p w14:paraId="5AB3A9C7" w14:textId="77777777" w:rsidR="00265218" w:rsidRPr="00410E03" w:rsidRDefault="00265218" w:rsidP="004456B5"/>
        </w:tc>
        <w:tc>
          <w:tcPr>
            <w:tcW w:w="167" w:type="pct"/>
            <w:shd w:val="clear" w:color="auto" w:fill="auto"/>
          </w:tcPr>
          <w:p w14:paraId="39852CB5" w14:textId="77777777" w:rsidR="00265218" w:rsidRPr="00410E03" w:rsidRDefault="00265218" w:rsidP="00CF31BB"/>
        </w:tc>
      </w:tr>
      <w:bookmarkEnd w:id="0"/>
    </w:tbl>
    <w:p w14:paraId="0C572F7E" w14:textId="77777777" w:rsidR="00DD7EC7" w:rsidRPr="00410E03" w:rsidRDefault="00DD7EC7" w:rsidP="00EE7339">
      <w:pPr>
        <w:jc w:val="both"/>
      </w:pPr>
    </w:p>
    <w:sectPr w:rsidR="00DD7EC7" w:rsidRPr="00410E03" w:rsidSect="00A02846">
      <w:headerReference w:type="default" r:id="rId10"/>
      <w:footerReference w:type="default" r:id="rId11"/>
      <w:pgSz w:w="12240" w:h="15840" w:code="1"/>
      <w:pgMar w:top="1729" w:right="720" w:bottom="1729" w:left="720" w:header="709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FAD58C7" w14:textId="77777777" w:rsidR="005532F4" w:rsidRDefault="005532F4" w:rsidP="00CF31BB">
      <w:r>
        <w:separator/>
      </w:r>
    </w:p>
  </w:endnote>
  <w:endnote w:type="continuationSeparator" w:id="0">
    <w:p w14:paraId="37144EA4" w14:textId="77777777" w:rsidR="005532F4" w:rsidRDefault="005532F4" w:rsidP="00CF31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Franklin Gothic Book">
    <w:altName w:val="Corbel"/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ook w:val="04A0" w:firstRow="1" w:lastRow="0" w:firstColumn="1" w:lastColumn="0" w:noHBand="0" w:noVBand="1"/>
    </w:tblPr>
    <w:tblGrid>
      <w:gridCol w:w="3596"/>
      <w:gridCol w:w="3597"/>
      <w:gridCol w:w="3597"/>
    </w:tblGrid>
    <w:tr w:rsidR="003071A0" w:rsidRPr="009F4149" w14:paraId="7E6A0E53" w14:textId="77777777" w:rsidTr="009F4149">
      <w:trPr>
        <w:trHeight w:val="288"/>
      </w:trPr>
      <w:tc>
        <w:tcPr>
          <w:tcW w:w="3596" w:type="dxa"/>
          <w:shd w:val="clear" w:color="auto" w:fill="auto"/>
          <w:vAlign w:val="center"/>
        </w:tcPr>
        <w:p w14:paraId="5D533649" w14:textId="77777777" w:rsidR="003071A0" w:rsidRPr="009F4149" w:rsidRDefault="003071A0" w:rsidP="009F4149">
          <w:pPr>
            <w:pStyle w:val="Contacts"/>
          </w:pPr>
          <w:r w:rsidRPr="009F4149">
            <w:rPr>
              <w:noProof/>
            </w:rPr>
            <mc:AlternateContent>
              <mc:Choice Requires="wps">
                <w:drawing>
                  <wp:inline distT="0" distB="0" distL="0" distR="0" wp14:anchorId="6DD339D3" wp14:editId="5B5E4F5C">
                    <wp:extent cx="154940" cy="201930"/>
                    <wp:effectExtent l="0" t="0" r="0" b="7620"/>
                    <wp:docPr id="1" name="Shape" descr="GPS icon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54940" cy="20193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10800" y="0"/>
                                  </a:moveTo>
                                  <a:cubicBezTo>
                                    <a:pt x="4780" y="0"/>
                                    <a:pt x="0" y="3668"/>
                                    <a:pt x="0" y="8287"/>
                                  </a:cubicBezTo>
                                  <a:cubicBezTo>
                                    <a:pt x="0" y="12906"/>
                                    <a:pt x="10800" y="21600"/>
                                    <a:pt x="10800" y="21600"/>
                                  </a:cubicBezTo>
                                  <a:cubicBezTo>
                                    <a:pt x="10800" y="21600"/>
                                    <a:pt x="21600" y="12906"/>
                                    <a:pt x="21600" y="8287"/>
                                  </a:cubicBezTo>
                                  <a:cubicBezTo>
                                    <a:pt x="21600" y="3804"/>
                                    <a:pt x="16820" y="0"/>
                                    <a:pt x="10800" y="0"/>
                                  </a:cubicBezTo>
                                  <a:close/>
                                  <a:moveTo>
                                    <a:pt x="10800" y="11819"/>
                                  </a:moveTo>
                                  <a:cubicBezTo>
                                    <a:pt x="8144" y="11819"/>
                                    <a:pt x="5843" y="10189"/>
                                    <a:pt x="5843" y="8015"/>
                                  </a:cubicBezTo>
                                  <a:cubicBezTo>
                                    <a:pt x="5843" y="5977"/>
                                    <a:pt x="7967" y="4211"/>
                                    <a:pt x="10800" y="4211"/>
                                  </a:cubicBezTo>
                                  <a:cubicBezTo>
                                    <a:pt x="13456" y="4211"/>
                                    <a:pt x="15757" y="5842"/>
                                    <a:pt x="15757" y="8015"/>
                                  </a:cubicBezTo>
                                  <a:cubicBezTo>
                                    <a:pt x="15757" y="10189"/>
                                    <a:pt x="13456" y="11819"/>
                                    <a:pt x="10800" y="1181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tx2"/>
                            </a:solidFill>
                            <a:ln w="12700">
                              <a:miter lim="400000"/>
                            </a:ln>
                          </wps:spPr>
                          <wps:txbx>
                            <w:txbxContent>
                              <w:p w14:paraId="5875DC23" w14:textId="77777777" w:rsidR="003071A0" w:rsidRDefault="003071A0" w:rsidP="003071A0"/>
                            </w:txbxContent>
                          </wps:txbx>
                          <wps:bodyPr lIns="38100" tIns="38100" rIns="38100" bIns="38100" anchor="ctr"/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6DD339D3" id="Shape" o:spid="_x0000_s1026" alt="GPS icon" style="width:12.2pt;height:15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" adj="-11796480,,5400" path="m10800,c4780,,,3668,,8287v,4619,10800,13313,10800,13313c10800,21600,21600,12906,21600,8287,21600,3804,16820,,10800,xm10800,11819v-2656,,-4957,-1630,-4957,-3804c5843,5977,7967,4211,10800,4211v2656,,4957,1631,4957,3804c15757,10189,13456,11819,10800,11819xe" fillcolor="#1f497d [3215]" stroked="f" strokeweight="1pt">
                    <v:stroke miterlimit="4" joinstyle="miter"/>
                    <v:formulas/>
                    <v:path arrowok="t" o:extrusionok="f" o:connecttype="custom" o:connectlocs="77470,100965;77470,100965;77470,100965;77470,100965" o:connectangles="0,90,180,270" textboxrect="0,0,21600,21600"/>
                    <v:textbox inset="3pt,3pt,3pt,3pt">
                      <w:txbxContent>
                        <w:p w14:paraId="5875DC23" w14:textId="77777777" w:rsidR="003071A0" w:rsidRDefault="003071A0" w:rsidP="003071A0"/>
                      </w:txbxContent>
                    </v:textbox>
                    <w10:anchorlock/>
                  </v:shape>
                </w:pict>
              </mc:Fallback>
            </mc:AlternateContent>
          </w:r>
        </w:p>
      </w:tc>
      <w:tc>
        <w:tcPr>
          <w:tcW w:w="3597" w:type="dxa"/>
          <w:shd w:val="clear" w:color="auto" w:fill="auto"/>
          <w:vAlign w:val="center"/>
        </w:tcPr>
        <w:p w14:paraId="5C566D01" w14:textId="77777777" w:rsidR="003071A0" w:rsidRPr="009F4149" w:rsidRDefault="003071A0" w:rsidP="009F4149">
          <w:pPr>
            <w:pStyle w:val="Contacts"/>
          </w:pPr>
          <w:r w:rsidRPr="009F4149">
            <w:rPr>
              <w:noProof/>
            </w:rPr>
            <mc:AlternateContent>
              <mc:Choice Requires="wps">
                <w:drawing>
                  <wp:inline distT="0" distB="0" distL="0" distR="0" wp14:anchorId="4C175211" wp14:editId="35B42141">
                    <wp:extent cx="165100" cy="165100"/>
                    <wp:effectExtent l="0" t="0" r="6350" b="6350"/>
                    <wp:docPr id="7" name="Shape" descr="Phone icon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65100" cy="16510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10800" y="0"/>
                                  </a:moveTo>
                                  <a:cubicBezTo>
                                    <a:pt x="4818" y="0"/>
                                    <a:pt x="0" y="4819"/>
                                    <a:pt x="0" y="10800"/>
                                  </a:cubicBezTo>
                                  <a:cubicBezTo>
                                    <a:pt x="0" y="16781"/>
                                    <a:pt x="4818" y="21600"/>
                                    <a:pt x="10800" y="21600"/>
                                  </a:cubicBezTo>
                                  <a:cubicBezTo>
                                    <a:pt x="16782" y="21600"/>
                                    <a:pt x="21600" y="16781"/>
                                    <a:pt x="21600" y="10800"/>
                                  </a:cubicBezTo>
                                  <a:cubicBezTo>
                                    <a:pt x="21600" y="4819"/>
                                    <a:pt x="16782" y="0"/>
                                    <a:pt x="10800" y="0"/>
                                  </a:cubicBezTo>
                                  <a:close/>
                                  <a:moveTo>
                                    <a:pt x="9637" y="19108"/>
                                  </a:moveTo>
                                  <a:cubicBezTo>
                                    <a:pt x="8640" y="19108"/>
                                    <a:pt x="7809" y="18277"/>
                                    <a:pt x="7809" y="17280"/>
                                  </a:cubicBezTo>
                                  <a:lnTo>
                                    <a:pt x="7809" y="4652"/>
                                  </a:lnTo>
                                  <a:cubicBezTo>
                                    <a:pt x="7809" y="3656"/>
                                    <a:pt x="8640" y="2825"/>
                                    <a:pt x="9637" y="2825"/>
                                  </a:cubicBezTo>
                                  <a:lnTo>
                                    <a:pt x="9637" y="19108"/>
                                  </a:lnTo>
                                  <a:close/>
                                  <a:moveTo>
                                    <a:pt x="13791" y="17945"/>
                                  </a:moveTo>
                                  <a:cubicBezTo>
                                    <a:pt x="13791" y="18609"/>
                                    <a:pt x="13292" y="19108"/>
                                    <a:pt x="12628" y="19108"/>
                                  </a:cubicBezTo>
                                  <a:lnTo>
                                    <a:pt x="10800" y="19108"/>
                                  </a:lnTo>
                                  <a:lnTo>
                                    <a:pt x="10800" y="13791"/>
                                  </a:lnTo>
                                  <a:lnTo>
                                    <a:pt x="12628" y="13791"/>
                                  </a:lnTo>
                                  <a:cubicBezTo>
                                    <a:pt x="13292" y="13791"/>
                                    <a:pt x="13791" y="14289"/>
                                    <a:pt x="13791" y="14954"/>
                                  </a:cubicBezTo>
                                  <a:lnTo>
                                    <a:pt x="13791" y="17945"/>
                                  </a:lnTo>
                                  <a:close/>
                                  <a:moveTo>
                                    <a:pt x="13791" y="6978"/>
                                  </a:moveTo>
                                  <a:cubicBezTo>
                                    <a:pt x="13791" y="7643"/>
                                    <a:pt x="13292" y="8142"/>
                                    <a:pt x="12628" y="8142"/>
                                  </a:cubicBezTo>
                                  <a:lnTo>
                                    <a:pt x="10800" y="8142"/>
                                  </a:lnTo>
                                  <a:lnTo>
                                    <a:pt x="10800" y="2825"/>
                                  </a:lnTo>
                                  <a:lnTo>
                                    <a:pt x="12628" y="2825"/>
                                  </a:lnTo>
                                  <a:cubicBezTo>
                                    <a:pt x="13292" y="2825"/>
                                    <a:pt x="13791" y="3323"/>
                                    <a:pt x="13791" y="3988"/>
                                  </a:cubicBezTo>
                                  <a:lnTo>
                                    <a:pt x="13791" y="697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2"/>
                            </a:solidFill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675803C0" id="Shape" o:spid="_x0000_s1026" alt="Phone icon" style="width:13pt;height:1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" path="m10800,c4818,,,4819,,10800v,5981,4818,10800,10800,10800c16782,21600,21600,16781,21600,10800,21600,4819,16782,,10800,xm9637,19108v-997,,-1828,-831,-1828,-1828l7809,4652v,-996,831,-1827,1828,-1827l9637,19108xm13791,17945v,664,-499,1163,-1163,1163l10800,19108r,-5317l12628,13791v664,,1163,498,1163,1163l13791,17945xm13791,6978v,665,-499,1164,-1163,1164l10800,8142r,-5317l12628,2825v664,,1163,498,1163,1163l13791,6978xe" fillcolor="#1f497d [3215]" stroked="f" strokeweight="1pt">
                    <v:stroke miterlimit="4" joinstyle="miter"/>
                    <v:path arrowok="t" o:extrusionok="f" o:connecttype="custom" o:connectlocs="82550,82550;82550,82550;82550,82550;82550,82550" o:connectangles="0,90,180,270"/>
                    <w10:anchorlock/>
                  </v:shape>
                </w:pict>
              </mc:Fallback>
            </mc:AlternateContent>
          </w:r>
        </w:p>
      </w:tc>
      <w:tc>
        <w:tcPr>
          <w:tcW w:w="3597" w:type="dxa"/>
          <w:shd w:val="clear" w:color="auto" w:fill="auto"/>
          <w:vAlign w:val="center"/>
        </w:tcPr>
        <w:p w14:paraId="7AA09B12" w14:textId="77777777" w:rsidR="003071A0" w:rsidRPr="009F4149" w:rsidRDefault="003071A0" w:rsidP="009F4149">
          <w:pPr>
            <w:pStyle w:val="Contacts"/>
          </w:pPr>
          <w:r w:rsidRPr="009F4149">
            <w:rPr>
              <w:noProof/>
            </w:rPr>
            <mc:AlternateContent>
              <mc:Choice Requires="wps">
                <w:drawing>
                  <wp:inline distT="0" distB="0" distL="0" distR="0" wp14:anchorId="5A6C949A" wp14:editId="128DB78F">
                    <wp:extent cx="165100" cy="165100"/>
                    <wp:effectExtent l="0" t="0" r="6350" b="6350"/>
                    <wp:docPr id="4" name="Shape" descr="email icon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65100" cy="16510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5815" y="7975"/>
                                  </a:moveTo>
                                  <a:lnTo>
                                    <a:pt x="5815" y="14123"/>
                                  </a:lnTo>
                                  <a:cubicBezTo>
                                    <a:pt x="5815" y="14456"/>
                                    <a:pt x="5982" y="14622"/>
                                    <a:pt x="6314" y="14622"/>
                                  </a:cubicBezTo>
                                  <a:lnTo>
                                    <a:pt x="15120" y="14622"/>
                                  </a:lnTo>
                                  <a:cubicBezTo>
                                    <a:pt x="15452" y="14622"/>
                                    <a:pt x="15618" y="14456"/>
                                    <a:pt x="15618" y="14123"/>
                                  </a:cubicBezTo>
                                  <a:lnTo>
                                    <a:pt x="15618" y="7975"/>
                                  </a:lnTo>
                                  <a:lnTo>
                                    <a:pt x="10634" y="11963"/>
                                  </a:lnTo>
                                  <a:lnTo>
                                    <a:pt x="5815" y="7975"/>
                                  </a:lnTo>
                                  <a:close/>
                                  <a:moveTo>
                                    <a:pt x="14123" y="7145"/>
                                  </a:moveTo>
                                  <a:lnTo>
                                    <a:pt x="7477" y="7145"/>
                                  </a:lnTo>
                                  <a:lnTo>
                                    <a:pt x="10800" y="9803"/>
                                  </a:lnTo>
                                  <a:lnTo>
                                    <a:pt x="14123" y="7145"/>
                                  </a:lnTo>
                                  <a:close/>
                                  <a:moveTo>
                                    <a:pt x="10800" y="0"/>
                                  </a:moveTo>
                                  <a:cubicBezTo>
                                    <a:pt x="4818" y="0"/>
                                    <a:pt x="0" y="4819"/>
                                    <a:pt x="0" y="10800"/>
                                  </a:cubicBezTo>
                                  <a:cubicBezTo>
                                    <a:pt x="0" y="16781"/>
                                    <a:pt x="4818" y="21600"/>
                                    <a:pt x="10800" y="21600"/>
                                  </a:cubicBezTo>
                                  <a:cubicBezTo>
                                    <a:pt x="16782" y="21600"/>
                                    <a:pt x="21600" y="16781"/>
                                    <a:pt x="21600" y="10800"/>
                                  </a:cubicBezTo>
                                  <a:cubicBezTo>
                                    <a:pt x="21600" y="4819"/>
                                    <a:pt x="16782" y="0"/>
                                    <a:pt x="10800" y="0"/>
                                  </a:cubicBezTo>
                                  <a:close/>
                                  <a:moveTo>
                                    <a:pt x="17446" y="14123"/>
                                  </a:moveTo>
                                  <a:cubicBezTo>
                                    <a:pt x="17446" y="15286"/>
                                    <a:pt x="16449" y="16283"/>
                                    <a:pt x="15286" y="16283"/>
                                  </a:cubicBezTo>
                                  <a:lnTo>
                                    <a:pt x="6480" y="16283"/>
                                  </a:lnTo>
                                  <a:cubicBezTo>
                                    <a:pt x="5317" y="16283"/>
                                    <a:pt x="4320" y="15286"/>
                                    <a:pt x="4320" y="14123"/>
                                  </a:cubicBezTo>
                                  <a:lnTo>
                                    <a:pt x="4320" y="7643"/>
                                  </a:lnTo>
                                  <a:cubicBezTo>
                                    <a:pt x="4320" y="6480"/>
                                    <a:pt x="5317" y="5483"/>
                                    <a:pt x="6480" y="5483"/>
                                  </a:cubicBezTo>
                                  <a:lnTo>
                                    <a:pt x="15286" y="5483"/>
                                  </a:lnTo>
                                  <a:cubicBezTo>
                                    <a:pt x="16449" y="5483"/>
                                    <a:pt x="17446" y="6480"/>
                                    <a:pt x="17446" y="7643"/>
                                  </a:cubicBezTo>
                                  <a:lnTo>
                                    <a:pt x="17446" y="1412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2"/>
                            </a:solidFill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610F1030" id="Shape" o:spid="_x0000_s1026" alt="email icon" style="width:13pt;height:1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" path="m5815,7975r,6148c5815,14456,5982,14622,6314,14622r8806,c15452,14622,15618,14456,15618,14123r,-6148l10634,11963,5815,7975xm14123,7145r-6646,l10800,9803,14123,7145xm10800,c4818,,,4819,,10800v,5981,4818,10800,10800,10800c16782,21600,21600,16781,21600,10800,21600,4819,16782,,10800,xm17446,14123v,1163,-997,2160,-2160,2160l6480,16283v-1163,,-2160,-997,-2160,-2160l4320,7643v,-1163,997,-2160,2160,-2160l15286,5483v1163,,2160,997,2160,2160l17446,14123xe" fillcolor="#1f497d [3215]" stroked="f" strokeweight="1pt">
                    <v:stroke miterlimit="4" joinstyle="miter"/>
                    <v:path arrowok="t" o:extrusionok="f" o:connecttype="custom" o:connectlocs="82550,82550;82550,82550;82550,82550;82550,82550" o:connectangles="0,90,180,270"/>
                    <w10:anchorlock/>
                  </v:shape>
                </w:pict>
              </mc:Fallback>
            </mc:AlternateContent>
          </w:r>
        </w:p>
      </w:tc>
    </w:tr>
    <w:tr w:rsidR="003071A0" w:rsidRPr="009F4149" w14:paraId="2D733CE7" w14:textId="77777777" w:rsidTr="009F4149">
      <w:trPr>
        <w:trHeight w:val="20"/>
      </w:trPr>
      <w:tc>
        <w:tcPr>
          <w:tcW w:w="3596" w:type="dxa"/>
          <w:shd w:val="clear" w:color="auto" w:fill="auto"/>
          <w:vAlign w:val="center"/>
        </w:tcPr>
        <w:p w14:paraId="45B4920B" w14:textId="77777777" w:rsidR="003071A0" w:rsidRPr="009F4149" w:rsidRDefault="003071A0" w:rsidP="009F4149">
          <w:pPr>
            <w:pStyle w:val="Contacts"/>
          </w:pPr>
        </w:p>
      </w:tc>
      <w:tc>
        <w:tcPr>
          <w:tcW w:w="3597" w:type="dxa"/>
          <w:shd w:val="clear" w:color="auto" w:fill="auto"/>
          <w:vAlign w:val="center"/>
        </w:tcPr>
        <w:p w14:paraId="3B538EA2" w14:textId="77777777" w:rsidR="003071A0" w:rsidRPr="009F4149" w:rsidRDefault="003071A0" w:rsidP="009F4149">
          <w:pPr>
            <w:pStyle w:val="Contacts"/>
          </w:pPr>
        </w:p>
      </w:tc>
      <w:tc>
        <w:tcPr>
          <w:tcW w:w="3597" w:type="dxa"/>
          <w:shd w:val="clear" w:color="auto" w:fill="auto"/>
          <w:vAlign w:val="center"/>
        </w:tcPr>
        <w:p w14:paraId="0F93A024" w14:textId="77777777" w:rsidR="003071A0" w:rsidRPr="009F4149" w:rsidRDefault="003071A0" w:rsidP="009F4149">
          <w:pPr>
            <w:pStyle w:val="Contacts"/>
          </w:pPr>
        </w:p>
      </w:tc>
    </w:tr>
    <w:tr w:rsidR="00AE3FB7" w:rsidRPr="009F4149" w14:paraId="40576808" w14:textId="77777777" w:rsidTr="002D3842">
      <w:tc>
        <w:tcPr>
          <w:tcW w:w="3596" w:type="dxa"/>
          <w:shd w:val="clear" w:color="auto" w:fill="auto"/>
          <w:vAlign w:val="center"/>
        </w:tcPr>
        <w:p w14:paraId="38F429C2" w14:textId="1385659B" w:rsidR="00AE3FB7" w:rsidRPr="009F4149" w:rsidRDefault="00FE7A76" w:rsidP="009F4149">
          <w:pPr>
            <w:pStyle w:val="Contacts"/>
          </w:pPr>
          <w:proofErr w:type="spellStart"/>
          <w:r>
            <w:rPr>
              <w:rFonts w:ascii="Arial" w:hAnsi="Arial" w:cs="Arial"/>
              <w:color w:val="222222"/>
              <w:sz w:val="21"/>
              <w:szCs w:val="21"/>
              <w:shd w:val="clear" w:color="auto" w:fill="FFFFFF"/>
            </w:rPr>
            <w:t>Brukowa</w:t>
          </w:r>
          <w:proofErr w:type="spellEnd"/>
          <w:r>
            <w:rPr>
              <w:rFonts w:ascii="Arial" w:hAnsi="Arial" w:cs="Arial"/>
              <w:color w:val="222222"/>
              <w:sz w:val="21"/>
              <w:szCs w:val="21"/>
              <w:shd w:val="clear" w:color="auto" w:fill="FFFFFF"/>
            </w:rPr>
            <w:t xml:space="preserve"> 20, 91-341 </w:t>
          </w:r>
          <w:proofErr w:type="spellStart"/>
          <w:r>
            <w:rPr>
              <w:rFonts w:ascii="Arial" w:hAnsi="Arial" w:cs="Arial"/>
              <w:color w:val="222222"/>
              <w:sz w:val="21"/>
              <w:szCs w:val="21"/>
              <w:shd w:val="clear" w:color="auto" w:fill="FFFFFF"/>
            </w:rPr>
            <w:t>Łódź</w:t>
          </w:r>
          <w:proofErr w:type="spellEnd"/>
        </w:p>
      </w:tc>
      <w:tc>
        <w:tcPr>
          <w:tcW w:w="3597" w:type="dxa"/>
          <w:shd w:val="clear" w:color="auto" w:fill="auto"/>
          <w:vAlign w:val="center"/>
        </w:tcPr>
        <w:p w14:paraId="09F2C807" w14:textId="22665C7A" w:rsidR="00AE3FB7" w:rsidRPr="009F4149" w:rsidRDefault="00FE7A76" w:rsidP="009F4149">
          <w:pPr>
            <w:pStyle w:val="Contacts"/>
          </w:pPr>
          <w:r>
            <w:t>42 640 75 85</w:t>
          </w:r>
        </w:p>
      </w:tc>
      <w:tc>
        <w:tcPr>
          <w:tcW w:w="3597" w:type="dxa"/>
          <w:shd w:val="clear" w:color="auto" w:fill="auto"/>
          <w:vAlign w:val="center"/>
        </w:tcPr>
        <w:p w14:paraId="41F07222" w14:textId="351CC00D" w:rsidR="00AE3FB7" w:rsidRPr="009F4149" w:rsidRDefault="00FE7A76" w:rsidP="009F4149">
          <w:pPr>
            <w:pStyle w:val="Contacts"/>
          </w:pPr>
          <w:r>
            <w:t>biuro@instom.com.pl</w:t>
          </w:r>
        </w:p>
      </w:tc>
    </w:tr>
  </w:tbl>
  <w:p w14:paraId="743EC109" w14:textId="77777777" w:rsidR="00835DE8" w:rsidRDefault="009F4149" w:rsidP="009F4149">
    <w:pPr>
      <w:pStyle w:val="Footer"/>
    </w:pPr>
    <w:r>
      <w:rPr>
        <w:noProof/>
      </w:rPr>
      <mc:AlternateContent>
        <mc:Choice Requires="wpg">
          <w:drawing>
            <wp:anchor distT="0" distB="0" distL="114300" distR="114300" simplePos="0" relativeHeight="251666944" behindDoc="1" locked="0" layoutInCell="1" allowOverlap="1" wp14:anchorId="61C793BB" wp14:editId="407B6246">
              <wp:simplePos x="0" y="0"/>
              <wp:positionH relativeFrom="margin">
                <wp:align>left</wp:align>
              </wp:positionH>
              <wp:positionV relativeFrom="page">
                <wp:align>bottom</wp:align>
              </wp:positionV>
              <wp:extent cx="6784848" cy="978408"/>
              <wp:effectExtent l="0" t="0" r="16510" b="0"/>
              <wp:wrapNone/>
              <wp:docPr id="15" name="Group 15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784848" cy="978408"/>
                        <a:chOff x="922640" y="933265"/>
                        <a:chExt cx="6785581" cy="981870"/>
                      </a:xfrm>
                    </wpg:grpSpPr>
                    <wps:wsp>
                      <wps:cNvPr id="17" name="Rectangle 17"/>
                      <wps:cNvSpPr/>
                      <wps:spPr>
                        <a:xfrm>
                          <a:off x="923925" y="971550"/>
                          <a:ext cx="6784296" cy="94358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" name="Rectangle"/>
                      <wps:cNvSpPr>
                        <a:spLocks/>
                      </wps:cNvSpPr>
                      <wps:spPr>
                        <a:xfrm>
                          <a:off x="922640" y="933265"/>
                          <a:ext cx="6785566" cy="38099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 w="12700">
                          <a:solidFill>
                            <a:schemeClr val="tx2"/>
                          </a:solidFill>
                          <a:miter lim="400000"/>
                        </a:ln>
                      </wps:spPr>
                      <wps:bodyPr lIns="38100" tIns="38100" rIns="38100" bIns="38100" anchor="ctr"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54A0621" id="Group 15" o:spid="_x0000_s1026" style="position:absolute;margin-left:0;margin-top:0;width:534.25pt;height:77.05pt;z-index:-251649536;mso-position-horizontal:left;mso-position-horizontal-relative:margin;mso-position-vertical:bottom;mso-position-vertical-relative:page;mso-width-relative:margin;mso-height-relative:margin" coordorigin="9226,9332" coordsize="67855,9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">
              <v:rect id="Rectangle 17" o:spid="_x0000_s1027" style="position:absolute;left:9239;top:9715;width:67843;height:94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" fillcolor="#f2f2f2 [3052]" stroked="f" strokeweight="1pt"/>
              <v:rect id="Rectangle" o:spid="_x0000_s1028" style="position:absolute;left:9226;top:9332;width:67856;height: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" fillcolor="#1f497d [3215]" strokecolor="#1f497d [3215]" strokeweight="1pt">
                <v:stroke miterlimit="4"/>
                <v:path arrowok="t"/>
                <v:textbox inset="3pt,3pt,3pt,3pt"/>
              </v:rect>
              <w10:wrap anchorx="margin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DDC4D0D" w14:textId="77777777" w:rsidR="005532F4" w:rsidRDefault="005532F4" w:rsidP="00CF31BB">
      <w:r>
        <w:separator/>
      </w:r>
    </w:p>
  </w:footnote>
  <w:footnote w:type="continuationSeparator" w:id="0">
    <w:p w14:paraId="7F02EFF2" w14:textId="77777777" w:rsidR="005532F4" w:rsidRDefault="005532F4" w:rsidP="00CF31B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17C7DA" w14:textId="06641E2C" w:rsidR="00BC1B68" w:rsidRPr="00835DE8" w:rsidRDefault="00391C37" w:rsidP="00410E03">
    <w:pPr>
      <w:pStyle w:val="Header"/>
      <w:jc w:val="right"/>
    </w:pPr>
    <w:r>
      <w:rPr>
        <w:noProof/>
      </w:rPr>
      <w:drawing>
        <wp:inline distT="0" distB="0" distL="0" distR="0" wp14:anchorId="1DA2FCC6" wp14:editId="7A82C8F3">
          <wp:extent cx="2647950" cy="850900"/>
          <wp:effectExtent l="0" t="0" r="0" b="635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647950" cy="850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835DE8">
      <w:rPr>
        <w:noProof/>
      </w:rPr>
      <mc:AlternateContent>
        <mc:Choice Requires="wpg">
          <w:drawing>
            <wp:anchor distT="0" distB="0" distL="114300" distR="114300" simplePos="0" relativeHeight="251665920" behindDoc="1" locked="0" layoutInCell="1" allowOverlap="1" wp14:anchorId="1BA615E0" wp14:editId="4DA1FF7A">
              <wp:simplePos x="0" y="0"/>
              <wp:positionH relativeFrom="column">
                <wp:posOffset>9525</wp:posOffset>
              </wp:positionH>
              <wp:positionV relativeFrom="paragraph">
                <wp:posOffset>-1764665</wp:posOffset>
              </wp:positionV>
              <wp:extent cx="6858000" cy="9775635"/>
              <wp:effectExtent l="0" t="0" r="19050" b="0"/>
              <wp:wrapNone/>
              <wp:docPr id="13" name="Group 13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58000" cy="9775635"/>
                        <a:chOff x="0" y="0"/>
                        <a:chExt cx="6858000" cy="9775635"/>
                      </a:xfrm>
                    </wpg:grpSpPr>
                    <wpg:grpSp>
                      <wpg:cNvPr id="2" name="Group 2"/>
                      <wpg:cNvGrpSpPr>
                        <a:grpSpLocks/>
                      </wpg:cNvGrpSpPr>
                      <wpg:grpSpPr>
                        <a:xfrm>
                          <a:off x="0" y="2762250"/>
                          <a:ext cx="6858000" cy="7013385"/>
                          <a:chOff x="-1" y="0"/>
                          <a:chExt cx="6858171" cy="7013397"/>
                        </a:xfrm>
                      </wpg:grpSpPr>
                      <wpg:grpSp>
                        <wpg:cNvPr id="9" name="Group 1"/>
                        <wpg:cNvGrpSpPr>
                          <a:grpSpLocks/>
                        </wpg:cNvGrpSpPr>
                        <wpg:grpSpPr>
                          <a:xfrm>
                            <a:off x="0" y="0"/>
                            <a:ext cx="6854952" cy="7013397"/>
                            <a:chOff x="0" y="-14630"/>
                            <a:chExt cx="6854952" cy="7013397"/>
                          </a:xfrm>
                        </wpg:grpSpPr>
                        <wps:wsp>
                          <wps:cNvPr id="20" name="Rectangle"/>
                          <wps:cNvSpPr>
                            <a:spLocks/>
                          </wps:cNvSpPr>
                          <wps:spPr>
                            <a:xfrm>
                              <a:off x="73152" y="-14630"/>
                              <a:ext cx="6781800" cy="7013397"/>
                            </a:xfrm>
                            <a:prstGeom prst="rect">
                              <a:avLst/>
                            </a:prstGeom>
                            <a:solidFill>
                              <a:schemeClr val="tx2">
                                <a:lumMod val="75000"/>
                                <a:alpha val="20000"/>
                              </a:schemeClr>
                            </a:solidFill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1" name="Rectangle"/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6785610" cy="6935470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12700">
                              <a:solidFill>
                                <a:schemeClr val="tx2">
                                  <a:alpha val="30000"/>
                                </a:schemeClr>
                              </a:solidFill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</wpg:grpSp>
                      <wps:wsp>
                        <wps:cNvPr id="22" name="Rectangle"/>
                        <wps:cNvSpPr>
                          <a:spLocks/>
                        </wps:cNvSpPr>
                        <wps:spPr>
                          <a:xfrm>
                            <a:off x="-1" y="0"/>
                            <a:ext cx="6858171" cy="38100"/>
                          </a:xfrm>
                          <a:prstGeom prst="rect">
                            <a:avLst/>
                          </a:prstGeom>
                          <a:solidFill>
                            <a:schemeClr val="tx2"/>
                          </a:solidFill>
                          <a:ln w="12700">
                            <a:solidFill>
                              <a:schemeClr val="tx2"/>
                            </a:solidFill>
                            <a:miter lim="400000"/>
                          </a:ln>
                        </wps:spPr>
                        <wps:bodyPr lIns="38100" tIns="38100" rIns="38100" bIns="38100" anchor="ctr"/>
                      </wps:wsp>
                    </wpg:grpSp>
                    <wps:wsp>
                      <wps:cNvPr id="5" name="Rectangle 5"/>
                      <wps:cNvSpPr/>
                      <wps:spPr>
                        <a:xfrm>
                          <a:off x="0" y="1295400"/>
                          <a:ext cx="6858000" cy="1475712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tx2"/>
                            </a:gs>
                            <a:gs pos="100000">
                              <a:schemeClr val="tx2">
                                <a:lumMod val="60000"/>
                                <a:lumOff val="40000"/>
                              </a:schemeClr>
                            </a:gs>
                          </a:gsLst>
                          <a:lin ang="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0" name="Picture 10" title="Background Image">
                          <a:extLs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pic:cNvPr>
                        <pic:cNvPicPr>
                          <a:picLocks/>
                        </pic:cNvPicPr>
                      </pic:nvPicPr>
                      <pic:blipFill rotWithShape="1">
                        <a:blip r:embed="rId2">
                          <a:alphaModFix amt="40000"/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3">
                                  <a14:imgEffect>
                                    <a14:saturation sat="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2" r="695" b="35622"/>
                        <a:stretch/>
                      </pic:blipFill>
                      <pic:spPr bwMode="auto">
                        <a:xfrm>
                          <a:off x="0" y="0"/>
                          <a:ext cx="6857365" cy="277050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  <wps:wsp>
                      <wps:cNvPr id="14" name="Round Same Side Corner Rectangle 14"/>
                      <wps:cNvSpPr/>
                      <wps:spPr>
                        <a:xfrm rot="10800000">
                          <a:off x="276225" y="1295400"/>
                          <a:ext cx="885819" cy="857227"/>
                        </a:xfrm>
                        <a:prstGeom prst="round2Same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36FAEACB" id="Group 13" o:spid="_x0000_s1026" style="position:absolute;margin-left:.75pt;margin-top:-138.95pt;width:540pt;height:769.75pt;z-index:-251650560" coordsize="68580,977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">
              <v:group id="Group 2" o:spid="_x0000_s1027" style="position:absolute;top:27622;width:68580;height:70134" coordorigin="" coordsize="68581,70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<v:group id="Group 1" o:spid="_x0000_s1028" style="position:absolute;width:68549;height:70133" coordorigin=",-146" coordsize="68549,70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<v:rect id="Rectangle" o:spid="_x0000_s1029" style="position:absolute;left:731;top:-146;width:67818;height:70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" fillcolor="#17365d [2415]" stroked="f" strokeweight="1pt">
                    <v:fill opacity="13107f"/>
                    <v:stroke miterlimit="4"/>
                    <v:textbox inset="3pt,3pt,3pt,3pt"/>
                  </v:rect>
                  <v:rect id="Rectangle" o:spid="_x0000_s1030" style="position:absolute;width:67856;height:693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" fillcolor="window" strokecolor="#1f497d [3215]" strokeweight="1pt">
                    <v:stroke opacity="19789f" miterlimit="4"/>
                    <v:path arrowok="t"/>
                    <v:textbox inset="3pt,3pt,3pt,3pt"/>
                  </v:rect>
                </v:group>
                <v:rect id="Rectangle" o:spid="_x0000_s1031" style="position:absolute;width:68581;height: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" fillcolor="#1f497d [3215]" strokecolor="#1f497d [3215]" strokeweight="1pt">
                  <v:stroke miterlimit="4"/>
                  <v:path arrowok="t"/>
                  <v:textbox inset="3pt,3pt,3pt,3pt"/>
                </v:rect>
              </v:group>
              <v:rect id="Rectangle 5" o:spid="_x0000_s1032" style="position:absolute;top:12954;width:68580;height:147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" fillcolor="#1f497d [3215]" stroked="f" strokeweight="1pt">
                <v:fill color2="#548dd4 [1951]" rotate="t" angle="90" focus="100%" type="gradient"/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0" o:spid="_x0000_s1033" type="#_x0000_t75" style="position:absolute;width:6857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">
                <v:imagedata r:id="rId4" o:title="" croptop="1f" cropbottom="23345f" cropright="455f"/>
                <o:lock v:ext="edit" aspectratio="f"/>
              </v:shape>
              <v:shape id="Round Same Side Corner Rectangle 14" o:spid="_x0000_s1034" style="position:absolute;left:2762;top:12954;width:8858;height:8572;rotation:180;visibility:visible;mso-wrap-style:square;v-text-anchor:middle" coordsize="885819,8572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" path="m142874,l742945,v78907,,142874,63967,142874,142874l885819,857227r,l,857227r,l,142874c,63967,63967,,142874,xe" fillcolor="white [3212]" stroked="f" strokeweight="1pt">
                <v:path arrowok="t" o:connecttype="custom" o:connectlocs="142874,0;742945,0;885819,142874;885819,857227;885819,857227;0,857227;0,857227;0,142874;142874,0" o:connectangles="0,0,0,0,0,0,0,0,0"/>
              </v:shape>
            </v:group>
          </w:pict>
        </mc:Fallback>
      </mc:AlternateContent>
    </w:r>
    <w:r w:rsidR="006D43A7" w:rsidRPr="00835DE8">
      <w:rPr>
        <w:noProof/>
        <w:lang w:eastAsia="en-AU"/>
      </w:rPr>
      <mc:AlternateContent>
        <mc:Choice Requires="wps">
          <w:drawing>
            <wp:anchor distT="0" distB="0" distL="114300" distR="114300" simplePos="0" relativeHeight="251668992" behindDoc="0" locked="0" layoutInCell="1" allowOverlap="1" wp14:anchorId="688A2E34" wp14:editId="22D18DF0">
              <wp:simplePos x="0" y="0"/>
              <wp:positionH relativeFrom="column">
                <wp:posOffset>409575</wp:posOffset>
              </wp:positionH>
              <wp:positionV relativeFrom="paragraph">
                <wp:posOffset>-134765</wp:posOffset>
              </wp:positionV>
              <wp:extent cx="636608" cy="381965"/>
              <wp:effectExtent l="0" t="0" r="0" b="0"/>
              <wp:wrapNone/>
              <wp:docPr id="12" name="Shape" descr="icon of holding hands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36608" cy="381965"/>
                      </a:xfrm>
                      <a:custGeom>
                        <a:avLst/>
                        <a:gdLst/>
                        <a:ahLst/>
                        <a:cxnLst>
                          <a:cxn ang="0">
                            <a:pos x="wd2" y="hd2"/>
                          </a:cxn>
                          <a:cxn ang="5400000">
                            <a:pos x="wd2" y="hd2"/>
                          </a:cxn>
                          <a:cxn ang="10800000">
                            <a:pos x="wd2" y="hd2"/>
                          </a:cxn>
                          <a:cxn ang="16200000">
                            <a:pos x="wd2" y="hd2"/>
                          </a:cxn>
                        </a:cxnLst>
                        <a:rect l="0" t="0" r="r" b="b"/>
                        <a:pathLst>
                          <a:path w="21506" h="21339" extrusionOk="0">
                            <a:moveTo>
                              <a:pt x="2289" y="8958"/>
                            </a:moveTo>
                            <a:cubicBezTo>
                              <a:pt x="2234" y="8898"/>
                              <a:pt x="2162" y="8868"/>
                              <a:pt x="2089" y="8868"/>
                            </a:cubicBezTo>
                            <a:cubicBezTo>
                              <a:pt x="1927" y="8868"/>
                              <a:pt x="1782" y="8988"/>
                              <a:pt x="1709" y="9227"/>
                            </a:cubicBezTo>
                            <a:cubicBezTo>
                              <a:pt x="1601" y="9557"/>
                              <a:pt x="1655" y="10006"/>
                              <a:pt x="1872" y="10186"/>
                            </a:cubicBezTo>
                            <a:cubicBezTo>
                              <a:pt x="2071" y="10366"/>
                              <a:pt x="2325" y="10276"/>
                              <a:pt x="2452" y="9916"/>
                            </a:cubicBezTo>
                            <a:cubicBezTo>
                              <a:pt x="2560" y="9587"/>
                              <a:pt x="2488" y="9167"/>
                              <a:pt x="2289" y="8958"/>
                            </a:cubicBezTo>
                            <a:close/>
                            <a:moveTo>
                              <a:pt x="21462" y="10066"/>
                            </a:moveTo>
                            <a:lnTo>
                              <a:pt x="18077" y="300"/>
                            </a:lnTo>
                            <a:cubicBezTo>
                              <a:pt x="18004" y="120"/>
                              <a:pt x="17878" y="0"/>
                              <a:pt x="17751" y="0"/>
                            </a:cubicBezTo>
                            <a:cubicBezTo>
                              <a:pt x="17697" y="0"/>
                              <a:pt x="17642" y="30"/>
                              <a:pt x="17588" y="90"/>
                            </a:cubicBezTo>
                            <a:lnTo>
                              <a:pt x="15379" y="2217"/>
                            </a:lnTo>
                            <a:cubicBezTo>
                              <a:pt x="15216" y="2367"/>
                              <a:pt x="15144" y="2756"/>
                              <a:pt x="15252" y="3026"/>
                            </a:cubicBezTo>
                            <a:lnTo>
                              <a:pt x="15343" y="3325"/>
                            </a:lnTo>
                            <a:lnTo>
                              <a:pt x="15107" y="3565"/>
                            </a:lnTo>
                            <a:lnTo>
                              <a:pt x="14745" y="3925"/>
                            </a:lnTo>
                            <a:lnTo>
                              <a:pt x="14383" y="4284"/>
                            </a:lnTo>
                            <a:lnTo>
                              <a:pt x="14093" y="4554"/>
                            </a:lnTo>
                            <a:cubicBezTo>
                              <a:pt x="13496" y="3984"/>
                              <a:pt x="12808" y="3745"/>
                              <a:pt x="12120" y="3895"/>
                            </a:cubicBezTo>
                            <a:cubicBezTo>
                              <a:pt x="11921" y="3925"/>
                              <a:pt x="11704" y="4014"/>
                              <a:pt x="11504" y="4134"/>
                            </a:cubicBezTo>
                            <a:cubicBezTo>
                              <a:pt x="11305" y="4254"/>
                              <a:pt x="11106" y="4404"/>
                              <a:pt x="10907" y="4584"/>
                            </a:cubicBezTo>
                            <a:lnTo>
                              <a:pt x="10907" y="4584"/>
                            </a:lnTo>
                            <a:lnTo>
                              <a:pt x="10762" y="4733"/>
                            </a:lnTo>
                            <a:lnTo>
                              <a:pt x="10599" y="4584"/>
                            </a:lnTo>
                            <a:cubicBezTo>
                              <a:pt x="10219" y="4224"/>
                              <a:pt x="9802" y="4014"/>
                              <a:pt x="9386" y="3955"/>
                            </a:cubicBezTo>
                            <a:cubicBezTo>
                              <a:pt x="8698" y="3835"/>
                              <a:pt x="8028" y="4074"/>
                              <a:pt x="7431" y="4614"/>
                            </a:cubicBezTo>
                            <a:lnTo>
                              <a:pt x="6761" y="3984"/>
                            </a:lnTo>
                            <a:lnTo>
                              <a:pt x="6145" y="3385"/>
                            </a:lnTo>
                            <a:lnTo>
                              <a:pt x="6254" y="3086"/>
                            </a:lnTo>
                            <a:cubicBezTo>
                              <a:pt x="6344" y="2816"/>
                              <a:pt x="6290" y="2427"/>
                              <a:pt x="6127" y="2277"/>
                            </a:cubicBezTo>
                            <a:lnTo>
                              <a:pt x="3918" y="150"/>
                            </a:lnTo>
                            <a:cubicBezTo>
                              <a:pt x="3864" y="90"/>
                              <a:pt x="3791" y="60"/>
                              <a:pt x="3719" y="60"/>
                            </a:cubicBezTo>
                            <a:cubicBezTo>
                              <a:pt x="3592" y="60"/>
                              <a:pt x="3484" y="180"/>
                              <a:pt x="3429" y="360"/>
                            </a:cubicBezTo>
                            <a:lnTo>
                              <a:pt x="44" y="10126"/>
                            </a:lnTo>
                            <a:cubicBezTo>
                              <a:pt x="-47" y="10396"/>
                              <a:pt x="7" y="10785"/>
                              <a:pt x="170" y="10935"/>
                            </a:cubicBezTo>
                            <a:cubicBezTo>
                              <a:pt x="170" y="10935"/>
                              <a:pt x="170" y="10935"/>
                              <a:pt x="170" y="10935"/>
                            </a:cubicBezTo>
                            <a:lnTo>
                              <a:pt x="2379" y="13062"/>
                            </a:lnTo>
                            <a:cubicBezTo>
                              <a:pt x="2542" y="13212"/>
                              <a:pt x="2777" y="13122"/>
                              <a:pt x="2868" y="12852"/>
                            </a:cubicBezTo>
                            <a:cubicBezTo>
                              <a:pt x="2868" y="12852"/>
                              <a:pt x="2868" y="12852"/>
                              <a:pt x="2868" y="12852"/>
                            </a:cubicBezTo>
                            <a:lnTo>
                              <a:pt x="3683" y="10515"/>
                            </a:lnTo>
                            <a:lnTo>
                              <a:pt x="4298" y="11085"/>
                            </a:lnTo>
                            <a:lnTo>
                              <a:pt x="4968" y="11714"/>
                            </a:lnTo>
                            <a:cubicBezTo>
                              <a:pt x="4968" y="13092"/>
                              <a:pt x="5294" y="14440"/>
                              <a:pt x="5892" y="15429"/>
                            </a:cubicBezTo>
                            <a:cubicBezTo>
                              <a:pt x="5729" y="15968"/>
                              <a:pt x="5711" y="16627"/>
                              <a:pt x="5910" y="17196"/>
                            </a:cubicBezTo>
                            <a:cubicBezTo>
                              <a:pt x="6127" y="17825"/>
                              <a:pt x="6525" y="18005"/>
                              <a:pt x="6942" y="17975"/>
                            </a:cubicBezTo>
                            <a:cubicBezTo>
                              <a:pt x="6924" y="18305"/>
                              <a:pt x="6906" y="18664"/>
                              <a:pt x="7014" y="18994"/>
                            </a:cubicBezTo>
                            <a:cubicBezTo>
                              <a:pt x="7304" y="19802"/>
                              <a:pt x="7919" y="20072"/>
                              <a:pt x="8426" y="19683"/>
                            </a:cubicBezTo>
                            <a:cubicBezTo>
                              <a:pt x="8445" y="19922"/>
                              <a:pt x="8408" y="20192"/>
                              <a:pt x="8481" y="20432"/>
                            </a:cubicBezTo>
                            <a:cubicBezTo>
                              <a:pt x="8789" y="21300"/>
                              <a:pt x="9458" y="21600"/>
                              <a:pt x="9984" y="21091"/>
                            </a:cubicBezTo>
                            <a:lnTo>
                              <a:pt x="10762" y="20342"/>
                            </a:lnTo>
                            <a:lnTo>
                              <a:pt x="11522" y="21091"/>
                            </a:lnTo>
                            <a:cubicBezTo>
                              <a:pt x="12048" y="21600"/>
                              <a:pt x="12717" y="21300"/>
                              <a:pt x="13025" y="20432"/>
                            </a:cubicBezTo>
                            <a:cubicBezTo>
                              <a:pt x="13098" y="20192"/>
                              <a:pt x="13061" y="19952"/>
                              <a:pt x="13080" y="19683"/>
                            </a:cubicBezTo>
                            <a:cubicBezTo>
                              <a:pt x="13587" y="20072"/>
                              <a:pt x="14220" y="19802"/>
                              <a:pt x="14492" y="18994"/>
                            </a:cubicBezTo>
                            <a:cubicBezTo>
                              <a:pt x="14600" y="18664"/>
                              <a:pt x="14582" y="18335"/>
                              <a:pt x="14564" y="17975"/>
                            </a:cubicBezTo>
                            <a:cubicBezTo>
                              <a:pt x="14981" y="18035"/>
                              <a:pt x="15379" y="17825"/>
                              <a:pt x="15596" y="17196"/>
                            </a:cubicBezTo>
                            <a:cubicBezTo>
                              <a:pt x="15814" y="16567"/>
                              <a:pt x="15705" y="15878"/>
                              <a:pt x="15488" y="15339"/>
                            </a:cubicBezTo>
                            <a:cubicBezTo>
                              <a:pt x="15669" y="15189"/>
                              <a:pt x="15868" y="15039"/>
                              <a:pt x="15976" y="14710"/>
                            </a:cubicBezTo>
                            <a:lnTo>
                              <a:pt x="15976" y="14710"/>
                            </a:lnTo>
                            <a:cubicBezTo>
                              <a:pt x="15995" y="14680"/>
                              <a:pt x="15995" y="14620"/>
                              <a:pt x="16013" y="14560"/>
                            </a:cubicBezTo>
                            <a:cubicBezTo>
                              <a:pt x="16067" y="14500"/>
                              <a:pt x="16103" y="14440"/>
                              <a:pt x="16121" y="14350"/>
                            </a:cubicBezTo>
                            <a:cubicBezTo>
                              <a:pt x="16411" y="13541"/>
                              <a:pt x="16556" y="12612"/>
                              <a:pt x="16556" y="11684"/>
                            </a:cubicBezTo>
                            <a:lnTo>
                              <a:pt x="16846" y="11414"/>
                            </a:lnTo>
                            <a:lnTo>
                              <a:pt x="17208" y="11055"/>
                            </a:lnTo>
                            <a:lnTo>
                              <a:pt x="17570" y="10695"/>
                            </a:lnTo>
                            <a:lnTo>
                              <a:pt x="17805" y="10455"/>
                            </a:lnTo>
                            <a:lnTo>
                              <a:pt x="18620" y="12792"/>
                            </a:lnTo>
                            <a:cubicBezTo>
                              <a:pt x="18710" y="13062"/>
                              <a:pt x="18946" y="13182"/>
                              <a:pt x="19109" y="13002"/>
                            </a:cubicBezTo>
                            <a:lnTo>
                              <a:pt x="19109" y="13002"/>
                            </a:lnTo>
                            <a:lnTo>
                              <a:pt x="21318" y="10905"/>
                            </a:lnTo>
                            <a:cubicBezTo>
                              <a:pt x="21499" y="10695"/>
                              <a:pt x="21553" y="10336"/>
                              <a:pt x="21462" y="10066"/>
                            </a:cubicBezTo>
                            <a:close/>
                            <a:moveTo>
                              <a:pt x="2415" y="11654"/>
                            </a:moveTo>
                            <a:lnTo>
                              <a:pt x="822" y="10126"/>
                            </a:lnTo>
                            <a:lnTo>
                              <a:pt x="3864" y="1378"/>
                            </a:lnTo>
                            <a:lnTo>
                              <a:pt x="5439" y="2906"/>
                            </a:lnTo>
                            <a:lnTo>
                              <a:pt x="2415" y="11654"/>
                            </a:lnTo>
                            <a:close/>
                            <a:moveTo>
                              <a:pt x="5023" y="10366"/>
                            </a:moveTo>
                            <a:lnTo>
                              <a:pt x="4624" y="9976"/>
                            </a:lnTo>
                            <a:lnTo>
                              <a:pt x="4009" y="9377"/>
                            </a:lnTo>
                            <a:lnTo>
                              <a:pt x="5765" y="4314"/>
                            </a:lnTo>
                            <a:lnTo>
                              <a:pt x="6380" y="4883"/>
                            </a:lnTo>
                            <a:lnTo>
                              <a:pt x="6779" y="5273"/>
                            </a:lnTo>
                            <a:cubicBezTo>
                              <a:pt x="6562" y="5602"/>
                              <a:pt x="6380" y="5992"/>
                              <a:pt x="6218" y="6441"/>
                            </a:cubicBezTo>
                            <a:lnTo>
                              <a:pt x="5348" y="8958"/>
                            </a:lnTo>
                            <a:cubicBezTo>
                              <a:pt x="5204" y="9407"/>
                              <a:pt x="5095" y="9886"/>
                              <a:pt x="5023" y="10366"/>
                            </a:cubicBezTo>
                            <a:close/>
                            <a:moveTo>
                              <a:pt x="7014" y="16747"/>
                            </a:moveTo>
                            <a:cubicBezTo>
                              <a:pt x="6833" y="16926"/>
                              <a:pt x="6598" y="16837"/>
                              <a:pt x="6489" y="16507"/>
                            </a:cubicBezTo>
                            <a:cubicBezTo>
                              <a:pt x="6453" y="16387"/>
                              <a:pt x="6435" y="16237"/>
                              <a:pt x="6435" y="16118"/>
                            </a:cubicBezTo>
                            <a:cubicBezTo>
                              <a:pt x="6453" y="16148"/>
                              <a:pt x="6471" y="16178"/>
                              <a:pt x="6489" y="16178"/>
                            </a:cubicBezTo>
                            <a:lnTo>
                              <a:pt x="7032" y="16687"/>
                            </a:lnTo>
                            <a:cubicBezTo>
                              <a:pt x="7050" y="16717"/>
                              <a:pt x="7032" y="16747"/>
                              <a:pt x="7014" y="16747"/>
                            </a:cubicBezTo>
                            <a:close/>
                            <a:moveTo>
                              <a:pt x="8137" y="18544"/>
                            </a:moveTo>
                            <a:cubicBezTo>
                              <a:pt x="7956" y="18724"/>
                              <a:pt x="7720" y="18634"/>
                              <a:pt x="7612" y="18305"/>
                            </a:cubicBezTo>
                            <a:cubicBezTo>
                              <a:pt x="7503" y="17975"/>
                              <a:pt x="7557" y="17616"/>
                              <a:pt x="7757" y="17436"/>
                            </a:cubicBezTo>
                            <a:cubicBezTo>
                              <a:pt x="7757" y="17436"/>
                              <a:pt x="7775" y="17406"/>
                              <a:pt x="7775" y="17406"/>
                            </a:cubicBezTo>
                            <a:lnTo>
                              <a:pt x="7865" y="17496"/>
                            </a:lnTo>
                            <a:lnTo>
                              <a:pt x="7865" y="17496"/>
                            </a:lnTo>
                            <a:lnTo>
                              <a:pt x="8535" y="18155"/>
                            </a:lnTo>
                            <a:lnTo>
                              <a:pt x="8137" y="18544"/>
                            </a:lnTo>
                            <a:close/>
                            <a:moveTo>
                              <a:pt x="9603" y="19952"/>
                            </a:moveTo>
                            <a:cubicBezTo>
                              <a:pt x="9422" y="20132"/>
                              <a:pt x="9187" y="20042"/>
                              <a:pt x="9078" y="19713"/>
                            </a:cubicBezTo>
                            <a:cubicBezTo>
                              <a:pt x="8970" y="19383"/>
                              <a:pt x="9024" y="19024"/>
                              <a:pt x="9223" y="18844"/>
                            </a:cubicBezTo>
                            <a:cubicBezTo>
                              <a:pt x="9241" y="18844"/>
                              <a:pt x="9241" y="18814"/>
                              <a:pt x="9259" y="18814"/>
                            </a:cubicBezTo>
                            <a:lnTo>
                              <a:pt x="10020" y="19563"/>
                            </a:lnTo>
                            <a:lnTo>
                              <a:pt x="9603" y="19952"/>
                            </a:lnTo>
                            <a:close/>
                            <a:moveTo>
                              <a:pt x="15361" y="14021"/>
                            </a:moveTo>
                            <a:cubicBezTo>
                              <a:pt x="15252" y="14350"/>
                              <a:pt x="15035" y="14440"/>
                              <a:pt x="14836" y="14260"/>
                            </a:cubicBezTo>
                            <a:lnTo>
                              <a:pt x="11341" y="10905"/>
                            </a:lnTo>
                            <a:lnTo>
                              <a:pt x="10979" y="10545"/>
                            </a:lnTo>
                            <a:cubicBezTo>
                              <a:pt x="10816" y="10366"/>
                              <a:pt x="10581" y="10485"/>
                              <a:pt x="10490" y="10755"/>
                            </a:cubicBezTo>
                            <a:cubicBezTo>
                              <a:pt x="10382" y="11025"/>
                              <a:pt x="10436" y="11414"/>
                              <a:pt x="10617" y="11564"/>
                            </a:cubicBezTo>
                            <a:cubicBezTo>
                              <a:pt x="10617" y="11564"/>
                              <a:pt x="10617" y="11564"/>
                              <a:pt x="10617" y="11564"/>
                            </a:cubicBezTo>
                            <a:lnTo>
                              <a:pt x="10979" y="11923"/>
                            </a:lnTo>
                            <a:lnTo>
                              <a:pt x="14474" y="15279"/>
                            </a:lnTo>
                            <a:lnTo>
                              <a:pt x="14836" y="15638"/>
                            </a:lnTo>
                            <a:cubicBezTo>
                              <a:pt x="15017" y="15818"/>
                              <a:pt x="15089" y="16207"/>
                              <a:pt x="14981" y="16507"/>
                            </a:cubicBezTo>
                            <a:cubicBezTo>
                              <a:pt x="14872" y="16837"/>
                              <a:pt x="14655" y="16926"/>
                              <a:pt x="14456" y="16747"/>
                            </a:cubicBezTo>
                            <a:lnTo>
                              <a:pt x="14093" y="16387"/>
                            </a:lnTo>
                            <a:lnTo>
                              <a:pt x="10599" y="13032"/>
                            </a:lnTo>
                            <a:lnTo>
                              <a:pt x="10237" y="12672"/>
                            </a:lnTo>
                            <a:cubicBezTo>
                              <a:pt x="10074" y="12523"/>
                              <a:pt x="9839" y="12612"/>
                              <a:pt x="9748" y="12882"/>
                            </a:cubicBezTo>
                            <a:cubicBezTo>
                              <a:pt x="9658" y="13152"/>
                              <a:pt x="9712" y="13541"/>
                              <a:pt x="9875" y="13691"/>
                            </a:cubicBezTo>
                            <a:lnTo>
                              <a:pt x="10237" y="14050"/>
                            </a:lnTo>
                            <a:lnTo>
                              <a:pt x="10454" y="14260"/>
                            </a:lnTo>
                            <a:lnTo>
                              <a:pt x="13731" y="17406"/>
                            </a:lnTo>
                            <a:cubicBezTo>
                              <a:pt x="13912" y="17586"/>
                              <a:pt x="13985" y="17975"/>
                              <a:pt x="13876" y="18275"/>
                            </a:cubicBezTo>
                            <a:lnTo>
                              <a:pt x="13876" y="18275"/>
                            </a:lnTo>
                            <a:cubicBezTo>
                              <a:pt x="13768" y="18604"/>
                              <a:pt x="13550" y="18694"/>
                              <a:pt x="13351" y="18514"/>
                            </a:cubicBezTo>
                            <a:lnTo>
                              <a:pt x="12609" y="17795"/>
                            </a:lnTo>
                            <a:lnTo>
                              <a:pt x="9495" y="14799"/>
                            </a:lnTo>
                            <a:lnTo>
                              <a:pt x="8752" y="14080"/>
                            </a:lnTo>
                            <a:cubicBezTo>
                              <a:pt x="8571" y="13931"/>
                              <a:pt x="8354" y="14050"/>
                              <a:pt x="8263" y="14320"/>
                            </a:cubicBezTo>
                            <a:cubicBezTo>
                              <a:pt x="8173" y="14590"/>
                              <a:pt x="8227" y="14919"/>
                              <a:pt x="8390" y="15099"/>
                            </a:cubicBezTo>
                            <a:lnTo>
                              <a:pt x="12247" y="18814"/>
                            </a:lnTo>
                            <a:cubicBezTo>
                              <a:pt x="12428" y="18994"/>
                              <a:pt x="12500" y="19383"/>
                              <a:pt x="12392" y="19683"/>
                            </a:cubicBezTo>
                            <a:cubicBezTo>
                              <a:pt x="12283" y="20012"/>
                              <a:pt x="12066" y="20102"/>
                              <a:pt x="11866" y="19922"/>
                            </a:cubicBezTo>
                            <a:lnTo>
                              <a:pt x="8227" y="16447"/>
                            </a:lnTo>
                            <a:cubicBezTo>
                              <a:pt x="8227" y="16447"/>
                              <a:pt x="8227" y="16447"/>
                              <a:pt x="8227" y="16447"/>
                            </a:cubicBezTo>
                            <a:lnTo>
                              <a:pt x="8010" y="16237"/>
                            </a:lnTo>
                            <a:cubicBezTo>
                              <a:pt x="8010" y="16237"/>
                              <a:pt x="8010" y="16237"/>
                              <a:pt x="8010" y="16237"/>
                            </a:cubicBezTo>
                            <a:lnTo>
                              <a:pt x="6869" y="15159"/>
                            </a:lnTo>
                            <a:cubicBezTo>
                              <a:pt x="6797" y="15099"/>
                              <a:pt x="6724" y="14979"/>
                              <a:pt x="6670" y="14919"/>
                            </a:cubicBezTo>
                            <a:cubicBezTo>
                              <a:pt x="6616" y="14799"/>
                              <a:pt x="6543" y="14710"/>
                              <a:pt x="6471" y="14680"/>
                            </a:cubicBezTo>
                            <a:cubicBezTo>
                              <a:pt x="5620" y="13421"/>
                              <a:pt x="5385" y="11294"/>
                              <a:pt x="5982" y="9557"/>
                            </a:cubicBezTo>
                            <a:lnTo>
                              <a:pt x="6851" y="7040"/>
                            </a:lnTo>
                            <a:cubicBezTo>
                              <a:pt x="7286" y="5782"/>
                              <a:pt x="8028" y="5093"/>
                              <a:pt x="8807" y="5003"/>
                            </a:cubicBezTo>
                            <a:cubicBezTo>
                              <a:pt x="9205" y="4973"/>
                              <a:pt x="9603" y="5093"/>
                              <a:pt x="10002" y="5363"/>
                            </a:cubicBezTo>
                            <a:lnTo>
                              <a:pt x="9549" y="5812"/>
                            </a:lnTo>
                            <a:lnTo>
                              <a:pt x="8535" y="6771"/>
                            </a:lnTo>
                            <a:lnTo>
                              <a:pt x="8535" y="6771"/>
                            </a:lnTo>
                            <a:lnTo>
                              <a:pt x="7159" y="8089"/>
                            </a:lnTo>
                            <a:cubicBezTo>
                              <a:pt x="6996" y="8239"/>
                              <a:pt x="6924" y="8628"/>
                              <a:pt x="7032" y="8898"/>
                            </a:cubicBezTo>
                            <a:cubicBezTo>
                              <a:pt x="7521" y="10336"/>
                              <a:pt x="8607" y="10935"/>
                              <a:pt x="9440" y="10126"/>
                            </a:cubicBezTo>
                            <a:lnTo>
                              <a:pt x="11052" y="8598"/>
                            </a:lnTo>
                            <a:cubicBezTo>
                              <a:pt x="11052" y="8598"/>
                              <a:pt x="11070" y="8598"/>
                              <a:pt x="11070" y="8568"/>
                            </a:cubicBezTo>
                            <a:lnTo>
                              <a:pt x="11160" y="8478"/>
                            </a:lnTo>
                            <a:lnTo>
                              <a:pt x="11178" y="8448"/>
                            </a:lnTo>
                            <a:cubicBezTo>
                              <a:pt x="11432" y="8209"/>
                              <a:pt x="11722" y="8328"/>
                              <a:pt x="11866" y="8658"/>
                            </a:cubicBezTo>
                            <a:cubicBezTo>
                              <a:pt x="11667" y="8688"/>
                              <a:pt x="11541" y="8988"/>
                              <a:pt x="11559" y="9317"/>
                            </a:cubicBezTo>
                            <a:cubicBezTo>
                              <a:pt x="11577" y="9497"/>
                              <a:pt x="11631" y="9647"/>
                              <a:pt x="11740" y="9736"/>
                            </a:cubicBezTo>
                            <a:lnTo>
                              <a:pt x="12066" y="10036"/>
                            </a:lnTo>
                            <a:cubicBezTo>
                              <a:pt x="12084" y="10066"/>
                              <a:pt x="12120" y="10096"/>
                              <a:pt x="12138" y="10096"/>
                            </a:cubicBezTo>
                            <a:lnTo>
                              <a:pt x="15252" y="13092"/>
                            </a:lnTo>
                            <a:cubicBezTo>
                              <a:pt x="15397" y="13331"/>
                              <a:pt x="15470" y="13691"/>
                              <a:pt x="15361" y="14021"/>
                            </a:cubicBezTo>
                            <a:close/>
                            <a:moveTo>
                              <a:pt x="15795" y="12403"/>
                            </a:moveTo>
                            <a:cubicBezTo>
                              <a:pt x="15723" y="12283"/>
                              <a:pt x="15669" y="12193"/>
                              <a:pt x="15578" y="12103"/>
                            </a:cubicBezTo>
                            <a:lnTo>
                              <a:pt x="12645" y="9287"/>
                            </a:lnTo>
                            <a:cubicBezTo>
                              <a:pt x="12663" y="8928"/>
                              <a:pt x="12627" y="8568"/>
                              <a:pt x="12518" y="8239"/>
                            </a:cubicBezTo>
                            <a:cubicBezTo>
                              <a:pt x="12518" y="8209"/>
                              <a:pt x="12500" y="8179"/>
                              <a:pt x="12500" y="8149"/>
                            </a:cubicBezTo>
                            <a:cubicBezTo>
                              <a:pt x="12500" y="8149"/>
                              <a:pt x="12500" y="8149"/>
                              <a:pt x="12500" y="8149"/>
                            </a:cubicBezTo>
                            <a:cubicBezTo>
                              <a:pt x="12500" y="8149"/>
                              <a:pt x="12500" y="8149"/>
                              <a:pt x="12500" y="8149"/>
                            </a:cubicBezTo>
                            <a:lnTo>
                              <a:pt x="12500" y="8149"/>
                            </a:lnTo>
                            <a:cubicBezTo>
                              <a:pt x="12464" y="8029"/>
                              <a:pt x="12410" y="7909"/>
                              <a:pt x="12355" y="7819"/>
                            </a:cubicBezTo>
                            <a:cubicBezTo>
                              <a:pt x="12301" y="7729"/>
                              <a:pt x="12247" y="7639"/>
                              <a:pt x="12174" y="7550"/>
                            </a:cubicBezTo>
                            <a:lnTo>
                              <a:pt x="12174" y="7550"/>
                            </a:lnTo>
                            <a:cubicBezTo>
                              <a:pt x="11794" y="7070"/>
                              <a:pt x="11251" y="7010"/>
                              <a:pt x="10816" y="7460"/>
                            </a:cubicBezTo>
                            <a:cubicBezTo>
                              <a:pt x="10816" y="7460"/>
                              <a:pt x="10798" y="7460"/>
                              <a:pt x="10798" y="7460"/>
                            </a:cubicBezTo>
                            <a:lnTo>
                              <a:pt x="10780" y="7490"/>
                            </a:lnTo>
                            <a:lnTo>
                              <a:pt x="9169" y="9017"/>
                            </a:lnTo>
                            <a:cubicBezTo>
                              <a:pt x="9151" y="9047"/>
                              <a:pt x="9133" y="9047"/>
                              <a:pt x="9114" y="9077"/>
                            </a:cubicBezTo>
                            <a:lnTo>
                              <a:pt x="9078" y="9107"/>
                            </a:lnTo>
                            <a:cubicBezTo>
                              <a:pt x="8716" y="9467"/>
                              <a:pt x="8282" y="9227"/>
                              <a:pt x="7956" y="8718"/>
                            </a:cubicBezTo>
                            <a:lnTo>
                              <a:pt x="8915" y="7789"/>
                            </a:lnTo>
                            <a:lnTo>
                              <a:pt x="9911" y="6831"/>
                            </a:lnTo>
                            <a:cubicBezTo>
                              <a:pt x="9911" y="6831"/>
                              <a:pt x="9911" y="6831"/>
                              <a:pt x="9929" y="6831"/>
                            </a:cubicBezTo>
                            <a:lnTo>
                              <a:pt x="9929" y="6831"/>
                            </a:lnTo>
                            <a:lnTo>
                              <a:pt x="10961" y="5842"/>
                            </a:lnTo>
                            <a:lnTo>
                              <a:pt x="10961" y="5842"/>
                            </a:lnTo>
                            <a:lnTo>
                              <a:pt x="11287" y="5542"/>
                            </a:lnTo>
                            <a:lnTo>
                              <a:pt x="11287" y="5542"/>
                            </a:lnTo>
                            <a:cubicBezTo>
                              <a:pt x="11740" y="5123"/>
                              <a:pt x="12229" y="4943"/>
                              <a:pt x="12699" y="5003"/>
                            </a:cubicBezTo>
                            <a:cubicBezTo>
                              <a:pt x="13333" y="5093"/>
                              <a:pt x="13931" y="5572"/>
                              <a:pt x="14365" y="6381"/>
                            </a:cubicBezTo>
                            <a:cubicBezTo>
                              <a:pt x="14474" y="6591"/>
                              <a:pt x="14582" y="6801"/>
                              <a:pt x="14655" y="7070"/>
                            </a:cubicBezTo>
                            <a:lnTo>
                              <a:pt x="14655" y="7070"/>
                            </a:lnTo>
                            <a:lnTo>
                              <a:pt x="15524" y="9587"/>
                            </a:lnTo>
                            <a:lnTo>
                              <a:pt x="15524" y="9587"/>
                            </a:lnTo>
                            <a:cubicBezTo>
                              <a:pt x="15524" y="9587"/>
                              <a:pt x="15524" y="9587"/>
                              <a:pt x="15524" y="9587"/>
                            </a:cubicBezTo>
                            <a:cubicBezTo>
                              <a:pt x="15814" y="10455"/>
                              <a:pt x="15904" y="11474"/>
                              <a:pt x="15795" y="12403"/>
                            </a:cubicBezTo>
                            <a:close/>
                            <a:moveTo>
                              <a:pt x="17208" y="9617"/>
                            </a:moveTo>
                            <a:lnTo>
                              <a:pt x="16846" y="9976"/>
                            </a:lnTo>
                            <a:lnTo>
                              <a:pt x="16846" y="9976"/>
                            </a:lnTo>
                            <a:lnTo>
                              <a:pt x="16483" y="10336"/>
                            </a:lnTo>
                            <a:lnTo>
                              <a:pt x="16465" y="10366"/>
                            </a:lnTo>
                            <a:cubicBezTo>
                              <a:pt x="16393" y="9916"/>
                              <a:pt x="16302" y="9497"/>
                              <a:pt x="16158" y="9077"/>
                            </a:cubicBezTo>
                            <a:cubicBezTo>
                              <a:pt x="16158" y="9047"/>
                              <a:pt x="16139" y="9017"/>
                              <a:pt x="16139" y="8988"/>
                            </a:cubicBezTo>
                            <a:lnTo>
                              <a:pt x="16139" y="8988"/>
                            </a:lnTo>
                            <a:lnTo>
                              <a:pt x="15270" y="6471"/>
                            </a:lnTo>
                            <a:lnTo>
                              <a:pt x="15270" y="6471"/>
                            </a:lnTo>
                            <a:cubicBezTo>
                              <a:pt x="15107" y="6022"/>
                              <a:pt x="14926" y="5632"/>
                              <a:pt x="14709" y="5303"/>
                            </a:cubicBezTo>
                            <a:lnTo>
                              <a:pt x="14727" y="5273"/>
                            </a:lnTo>
                            <a:lnTo>
                              <a:pt x="15089" y="4913"/>
                            </a:lnTo>
                            <a:lnTo>
                              <a:pt x="15451" y="4554"/>
                            </a:lnTo>
                            <a:lnTo>
                              <a:pt x="15687" y="4314"/>
                            </a:lnTo>
                            <a:lnTo>
                              <a:pt x="17443" y="9407"/>
                            </a:lnTo>
                            <a:lnTo>
                              <a:pt x="17208" y="9617"/>
                            </a:lnTo>
                            <a:close/>
                            <a:moveTo>
                              <a:pt x="19073" y="11654"/>
                            </a:moveTo>
                            <a:lnTo>
                              <a:pt x="16031" y="2906"/>
                            </a:lnTo>
                            <a:lnTo>
                              <a:pt x="17606" y="1378"/>
                            </a:lnTo>
                            <a:lnTo>
                              <a:pt x="20648" y="10126"/>
                            </a:lnTo>
                            <a:lnTo>
                              <a:pt x="19073" y="11654"/>
                            </a:lnTo>
                            <a:close/>
                            <a:moveTo>
                              <a:pt x="19616" y="10186"/>
                            </a:moveTo>
                            <a:cubicBezTo>
                              <a:pt x="19815" y="10006"/>
                              <a:pt x="19887" y="9557"/>
                              <a:pt x="19779" y="9227"/>
                            </a:cubicBezTo>
                            <a:cubicBezTo>
                              <a:pt x="19706" y="9017"/>
                              <a:pt x="19561" y="8868"/>
                              <a:pt x="19398" y="8868"/>
                            </a:cubicBezTo>
                            <a:cubicBezTo>
                              <a:pt x="19326" y="8868"/>
                              <a:pt x="19254" y="8898"/>
                              <a:pt x="19199" y="8958"/>
                            </a:cubicBezTo>
                            <a:cubicBezTo>
                              <a:pt x="19000" y="9167"/>
                              <a:pt x="18928" y="9587"/>
                              <a:pt x="19036" y="9916"/>
                            </a:cubicBezTo>
                            <a:cubicBezTo>
                              <a:pt x="19163" y="10246"/>
                              <a:pt x="19417" y="10366"/>
                              <a:pt x="19616" y="10186"/>
                            </a:cubicBezTo>
                            <a:close/>
                          </a:path>
                        </a:pathLst>
                      </a:custGeom>
                      <a:solidFill>
                        <a:schemeClr val="tx2"/>
                      </a:solidFill>
                      <a:ln w="12700">
                        <a:miter lim="400000"/>
                      </a:ln>
                    </wps:spPr>
                    <wps:bodyPr lIns="38100" tIns="38100" rIns="38100" bIns="38100" anchor="ctr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55930E5" id="Shape" o:spid="_x0000_s1026" alt="icon of holding hands" style="position:absolute;margin-left:32.25pt;margin-top:-10.6pt;width:50.15pt;height:30.1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06,213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" path="m2289,8958v-55,-60,-127,-90,-200,-90c1927,8868,1782,8988,1709,9227v-108,330,-54,779,163,959c2071,10366,2325,10276,2452,9916v108,-329,36,-749,-163,-958xm21462,10066l18077,300c18004,120,17878,,17751,v-54,,-109,30,-163,90l15379,2217v-163,150,-235,539,-127,809l15343,3325r-236,240l14745,3925r-362,359l14093,4554v-597,-570,-1285,-809,-1973,-659c11921,3925,11704,4014,11504,4134v-199,120,-398,270,-597,450l10907,4584r-145,149l10599,4584c10219,4224,9802,4014,9386,3955,8698,3835,8028,4074,7431,4614l6761,3984,6145,3385r109,-299c6344,2816,6290,2427,6127,2277l3918,150c3864,90,3791,60,3719,60v-127,,-235,120,-290,300l44,10126v-91,270,-37,659,126,809c170,10935,170,10935,170,10935r2209,2127c2542,13212,2777,13122,2868,12852v,,,,,l3683,10515r615,570l4968,11714v,1378,326,2726,924,3715c5729,15968,5711,16627,5910,17196v217,629,615,809,1032,779c6924,18305,6906,18664,7014,18994v290,808,905,1078,1412,689c8445,19922,8408,20192,8481,20432v308,868,977,1168,1503,659l10762,20342r760,749c12048,21600,12717,21300,13025,20432v73,-240,36,-480,55,-749c13587,20072,14220,19802,14492,18994v108,-330,90,-659,72,-1019c14981,18035,15379,17825,15596,17196v218,-629,109,-1318,-108,-1857c15669,15189,15868,15039,15976,14710r,c15995,14680,15995,14620,16013,14560v54,-60,90,-120,108,-210c16411,13541,16556,12612,16556,11684r290,-270l17208,11055r362,-360l17805,10455r815,2337c18710,13062,18946,13182,19109,13002r,l21318,10905v181,-210,235,-569,144,-839xm2415,11654l822,10126,3864,1378,5439,2906,2415,11654xm5023,10366l4624,9976,4009,9377,5765,4314r615,569l6779,5273v-217,329,-399,719,-561,1168l5348,8958v-144,449,-253,928,-325,1408xm7014,16747v-181,179,-416,90,-525,-240c6453,16387,6435,16237,6435,16118v18,30,36,60,54,60l7032,16687v18,30,,60,-18,60xm8137,18544v-181,180,-417,90,-525,-239c7503,17975,7557,17616,7757,17436v,,18,-30,18,-30l7865,17496r,l8535,18155r-398,389xm9603,19952v-181,180,-416,90,-525,-239c8970,19383,9024,19024,9223,18844v18,,18,-30,36,-30l10020,19563r-417,389xm15361,14021v-109,329,-326,419,-525,239l11341,10905r-362,-360c10816,10366,10581,10485,10490,10755v-108,270,-54,659,127,809c10617,11564,10617,11564,10617,11564r362,359l14474,15279r362,359c15017,15818,15089,16207,14981,16507v-109,330,-326,419,-525,240l14093,16387,10599,13032r-362,-360c10074,12523,9839,12612,9748,12882v-90,270,-36,659,127,809l10237,14050r217,210l13731,17406v181,180,254,569,145,869l13876,18275v-108,329,-326,419,-525,239l12609,17795,9495,14799r-743,-719c8571,13931,8354,14050,8263,14320v-90,270,-36,599,127,779l12247,18814v181,180,253,569,145,869c12283,20012,12066,20102,11866,19922l8227,16447v,,,,,l8010,16237v,,,,,l6869,15159v-72,-60,-145,-180,-199,-240c6616,14799,6543,14710,6471,14680,5620,13421,5385,11294,5982,9557l6851,7040c7286,5782,8028,5093,8807,5003v398,-30,796,90,1195,360l9549,5812,8535,6771r,l7159,8089v-163,150,-235,539,-127,809c7521,10336,8607,10935,9440,10126l11052,8598v,,18,,18,-30l11160,8478r18,-30c11432,8209,11722,8328,11866,8658v-199,30,-325,330,-307,659c11577,9497,11631,9647,11740,9736r326,300c12084,10066,12120,10096,12138,10096r3114,2996c15397,13331,15470,13691,15361,14021xm15795,12403v-72,-120,-126,-210,-217,-300l12645,9287v18,-359,-18,-719,-127,-1048c12518,8209,12500,8179,12500,8149v,,,,,c12500,8149,12500,8149,12500,8149r,c12464,8029,12410,7909,12355,7819v-54,-90,-108,-180,-181,-269l12174,7550v-380,-480,-923,-540,-1358,-90c10816,7460,10798,7460,10798,7460r-18,30l9169,9017v-18,30,-36,30,-55,60l9078,9107v-362,360,-796,120,-1122,-389l8915,7789r996,-958c9911,6831,9911,6831,9929,6831r,l10961,5842r,l11287,5542r,c11740,5123,12229,4943,12699,5003v634,90,1232,569,1666,1378c14474,6591,14582,6801,14655,7070r,l15524,9587r,c15524,9587,15524,9587,15524,9587v290,868,380,1887,271,2816xm17208,9617r-362,359l16846,9976r-363,360l16465,10366v-72,-450,-163,-869,-307,-1289c16158,9047,16139,9017,16139,8988r,l15270,6471r,c15107,6022,14926,5632,14709,5303r18,-30l15089,4913r362,-359l15687,4314r1756,5093l17208,9617xm19073,11654l16031,2906,17606,1378r3042,8748l19073,11654xm19616,10186v199,-180,271,-629,163,-959c19706,9017,19561,8868,19398,8868v-72,,-144,30,-199,90c19000,9167,18928,9587,19036,9916v127,330,381,450,580,270xe" fillcolor="#1f497d [3215]" stroked="f" strokeweight="1pt">
              <v:stroke miterlimit="4" joinstyle="miter"/>
              <v:path arrowok="t" o:extrusionok="f" o:connecttype="custom" o:connectlocs="318304,190983;318304,190983;318304,190983;318304,190983" o:connectangles="0,90,180,270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movePersonalInformation/>
  <w:removeDateAndTime/>
  <w:proofState w:spelling="clean" w:grammar="clean"/>
  <w:attachedTemplate r:id="rId1"/>
  <w:stylePaneFormatFilter w:val="5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1C37"/>
    <w:rsid w:val="0005135F"/>
    <w:rsid w:val="000517A5"/>
    <w:rsid w:val="000C75BF"/>
    <w:rsid w:val="001034AB"/>
    <w:rsid w:val="00110721"/>
    <w:rsid w:val="001257F0"/>
    <w:rsid w:val="0016108E"/>
    <w:rsid w:val="001A199E"/>
    <w:rsid w:val="001B532D"/>
    <w:rsid w:val="001C42C8"/>
    <w:rsid w:val="00205FE0"/>
    <w:rsid w:val="00246BBD"/>
    <w:rsid w:val="0025130C"/>
    <w:rsid w:val="00256391"/>
    <w:rsid w:val="002633EB"/>
    <w:rsid w:val="00265218"/>
    <w:rsid w:val="002C6ABD"/>
    <w:rsid w:val="002D3842"/>
    <w:rsid w:val="003071A0"/>
    <w:rsid w:val="00337C0F"/>
    <w:rsid w:val="0034400D"/>
    <w:rsid w:val="0035052D"/>
    <w:rsid w:val="003531F3"/>
    <w:rsid w:val="00366F6D"/>
    <w:rsid w:val="00391C37"/>
    <w:rsid w:val="003E0129"/>
    <w:rsid w:val="003F693D"/>
    <w:rsid w:val="00410E03"/>
    <w:rsid w:val="00435E8C"/>
    <w:rsid w:val="004456B5"/>
    <w:rsid w:val="00463B35"/>
    <w:rsid w:val="00482917"/>
    <w:rsid w:val="004C2F50"/>
    <w:rsid w:val="004D3B77"/>
    <w:rsid w:val="00524D35"/>
    <w:rsid w:val="00542A22"/>
    <w:rsid w:val="005532F4"/>
    <w:rsid w:val="005A6806"/>
    <w:rsid w:val="005D124E"/>
    <w:rsid w:val="00627B3D"/>
    <w:rsid w:val="00643F5A"/>
    <w:rsid w:val="00684557"/>
    <w:rsid w:val="006859BF"/>
    <w:rsid w:val="006A7299"/>
    <w:rsid w:val="006C7D64"/>
    <w:rsid w:val="006D43A7"/>
    <w:rsid w:val="006D4FC0"/>
    <w:rsid w:val="0071089C"/>
    <w:rsid w:val="007A23CB"/>
    <w:rsid w:val="007B52D2"/>
    <w:rsid w:val="007C1F7D"/>
    <w:rsid w:val="007D4902"/>
    <w:rsid w:val="00835459"/>
    <w:rsid w:val="00835DE8"/>
    <w:rsid w:val="008C5804"/>
    <w:rsid w:val="008D3EE1"/>
    <w:rsid w:val="00915359"/>
    <w:rsid w:val="00950E8C"/>
    <w:rsid w:val="009E6AC6"/>
    <w:rsid w:val="009F4149"/>
    <w:rsid w:val="00A02846"/>
    <w:rsid w:val="00A3321A"/>
    <w:rsid w:val="00A73AE1"/>
    <w:rsid w:val="00AB2833"/>
    <w:rsid w:val="00AC7198"/>
    <w:rsid w:val="00AE3FB7"/>
    <w:rsid w:val="00B122BA"/>
    <w:rsid w:val="00B45F61"/>
    <w:rsid w:val="00BC1B68"/>
    <w:rsid w:val="00BE6B42"/>
    <w:rsid w:val="00BF5A49"/>
    <w:rsid w:val="00C50E6D"/>
    <w:rsid w:val="00C520D9"/>
    <w:rsid w:val="00C84BD5"/>
    <w:rsid w:val="00CF31BB"/>
    <w:rsid w:val="00D4148B"/>
    <w:rsid w:val="00D41914"/>
    <w:rsid w:val="00D4436A"/>
    <w:rsid w:val="00D467B2"/>
    <w:rsid w:val="00D832D3"/>
    <w:rsid w:val="00DB5CAA"/>
    <w:rsid w:val="00DD7EC7"/>
    <w:rsid w:val="00DE3C23"/>
    <w:rsid w:val="00E02D10"/>
    <w:rsid w:val="00E14125"/>
    <w:rsid w:val="00E141F4"/>
    <w:rsid w:val="00E301A2"/>
    <w:rsid w:val="00E53AFF"/>
    <w:rsid w:val="00E61D15"/>
    <w:rsid w:val="00EE7339"/>
    <w:rsid w:val="00EF6DBC"/>
    <w:rsid w:val="00EF7890"/>
    <w:rsid w:val="00F02022"/>
    <w:rsid w:val="00F27B67"/>
    <w:rsid w:val="00FB03A5"/>
    <w:rsid w:val="00FB3407"/>
    <w:rsid w:val="00FC0271"/>
    <w:rsid w:val="00FD50AA"/>
    <w:rsid w:val="00FE7A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A3CCF9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Franklin Gothic Book" w:hAnsiTheme="minorHAnsi" w:cs="Times New Roman"/>
        <w:sz w:val="22"/>
        <w:szCs w:val="22"/>
        <w:lang w:val="en-US" w:eastAsia="en-US" w:bidi="ar-SA"/>
      </w:rPr>
    </w:rPrDefault>
    <w:pPrDefault>
      <w:pPr>
        <w:spacing w:after="160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semiHidden="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B532D"/>
  </w:style>
  <w:style w:type="paragraph" w:styleId="Heading1">
    <w:name w:val="heading 1"/>
    <w:basedOn w:val="Normal"/>
    <w:next w:val="Normal"/>
    <w:link w:val="Heading1Char"/>
    <w:uiPriority w:val="9"/>
    <w:semiHidden/>
    <w:qFormat/>
    <w:rsid w:val="00E61D15"/>
    <w:pPr>
      <w:keepNext/>
      <w:keepLines/>
      <w:spacing w:before="240" w:after="0"/>
      <w:jc w:val="left"/>
      <w:outlineLvl w:val="0"/>
    </w:pPr>
    <w:rPr>
      <w:rFonts w:asciiTheme="majorHAnsi" w:eastAsiaTheme="majorEastAsia" w:hAnsiTheme="majorHAnsi" w:cstheme="majorBidi"/>
      <w:color w:val="DAD08B" w:themeColor="accent1" w:themeShade="BF"/>
      <w:sz w:val="32"/>
      <w:szCs w:val="29"/>
      <w:lang w:val="en-IN"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rsid w:val="00BC1B6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53AFF"/>
  </w:style>
  <w:style w:type="paragraph" w:styleId="Footer">
    <w:name w:val="footer"/>
    <w:basedOn w:val="Normal"/>
    <w:link w:val="FooterChar"/>
    <w:uiPriority w:val="99"/>
    <w:semiHidden/>
    <w:rsid w:val="00BC1B6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53AFF"/>
  </w:style>
  <w:style w:type="table" w:styleId="TableGrid">
    <w:name w:val="Table Grid"/>
    <w:basedOn w:val="TableNormal"/>
    <w:uiPriority w:val="39"/>
    <w:rsid w:val="00BC1B6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qFormat/>
    <w:rsid w:val="00410E03"/>
    <w:pPr>
      <w:contextualSpacing/>
    </w:pPr>
    <w:rPr>
      <w:rFonts w:asciiTheme="majorHAnsi" w:eastAsia="Times New Roman" w:hAnsiTheme="majorHAnsi"/>
      <w:b/>
      <w:color w:val="FFFFFF"/>
      <w:spacing w:val="-10"/>
      <w:kern w:val="28"/>
      <w:sz w:val="32"/>
      <w:szCs w:val="56"/>
    </w:rPr>
  </w:style>
  <w:style w:type="character" w:customStyle="1" w:styleId="TitleChar">
    <w:name w:val="Title Char"/>
    <w:link w:val="Title"/>
    <w:rsid w:val="00410E03"/>
    <w:rPr>
      <w:rFonts w:asciiTheme="majorHAnsi" w:eastAsia="Times New Roman" w:hAnsiTheme="majorHAnsi"/>
      <w:b/>
      <w:color w:val="FFFFFF"/>
      <w:spacing w:val="-10"/>
      <w:kern w:val="28"/>
      <w:sz w:val="32"/>
      <w:szCs w:val="56"/>
    </w:rPr>
  </w:style>
  <w:style w:type="paragraph" w:styleId="NormalWeb">
    <w:name w:val="Normal (Web)"/>
    <w:basedOn w:val="Normal"/>
    <w:uiPriority w:val="99"/>
    <w:semiHidden/>
    <w:rsid w:val="00265218"/>
    <w:pPr>
      <w:spacing w:before="100" w:beforeAutospacing="1" w:afterAutospacing="1"/>
    </w:pPr>
    <w:rPr>
      <w:rFonts w:ascii="Times New Roman" w:eastAsia="Times New Roman" w:hAnsi="Times New Roman"/>
    </w:rPr>
  </w:style>
  <w:style w:type="paragraph" w:customStyle="1" w:styleId="Contacts">
    <w:name w:val="Contacts"/>
    <w:basedOn w:val="Normal"/>
    <w:uiPriority w:val="5"/>
    <w:qFormat/>
    <w:rsid w:val="009F4149"/>
    <w:pPr>
      <w:spacing w:after="100"/>
    </w:pPr>
    <w:rPr>
      <w:color w:val="1F497D" w:themeColor="text2"/>
      <w:sz w:val="20"/>
      <w:szCs w:val="20"/>
    </w:rPr>
  </w:style>
  <w:style w:type="character" w:styleId="PlaceholderText">
    <w:name w:val="Placeholder Text"/>
    <w:uiPriority w:val="99"/>
    <w:semiHidden/>
    <w:rsid w:val="00E53AFF"/>
    <w:rPr>
      <w:color w:val="808080"/>
    </w:rPr>
  </w:style>
  <w:style w:type="paragraph" w:customStyle="1" w:styleId="BoldText">
    <w:name w:val="Bold Text"/>
    <w:basedOn w:val="Normal"/>
    <w:uiPriority w:val="2"/>
    <w:qFormat/>
    <w:rsid w:val="00410E03"/>
    <w:pPr>
      <w:spacing w:after="120"/>
      <w:jc w:val="left"/>
    </w:pPr>
    <w:rPr>
      <w:b/>
      <w:bCs/>
      <w:color w:val="000000" w:themeColor="text1"/>
      <w:sz w:val="24"/>
    </w:rPr>
  </w:style>
  <w:style w:type="paragraph" w:customStyle="1" w:styleId="BlueBoldText">
    <w:name w:val="Blue Bold Text"/>
    <w:basedOn w:val="Normal"/>
    <w:uiPriority w:val="4"/>
    <w:qFormat/>
    <w:rsid w:val="00410E03"/>
    <w:pPr>
      <w:spacing w:after="0"/>
    </w:pPr>
    <w:rPr>
      <w:b/>
      <w:bCs/>
      <w:color w:val="1F497D" w:themeColor="text2"/>
      <w:sz w:val="24"/>
    </w:rPr>
  </w:style>
  <w:style w:type="character" w:customStyle="1" w:styleId="Heading1Char">
    <w:name w:val="Heading 1 Char"/>
    <w:basedOn w:val="DefaultParagraphFont"/>
    <w:link w:val="Heading1"/>
    <w:uiPriority w:val="9"/>
    <w:semiHidden/>
    <w:rsid w:val="00524D35"/>
    <w:rPr>
      <w:rFonts w:asciiTheme="majorHAnsi" w:eastAsiaTheme="majorEastAsia" w:hAnsiTheme="majorHAnsi" w:cstheme="majorBidi"/>
      <w:color w:val="DAD08B" w:themeColor="accent1" w:themeShade="BF"/>
      <w:sz w:val="32"/>
      <w:szCs w:val="29"/>
      <w:lang w:val="en-IN" w:bidi="hi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5804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5804"/>
    <w:rPr>
      <w:rFonts w:ascii="Segoe UI" w:hAnsi="Segoe UI" w:cs="Segoe UI"/>
      <w:color w:val="0000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72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00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6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579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021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37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43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7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650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613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55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45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1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411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2111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343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35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6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040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3113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021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01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0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74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068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472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5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30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505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875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615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7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9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060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479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6099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75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8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840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734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310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57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1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8989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7859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84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40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517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272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650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36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679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5907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309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11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67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2306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463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571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1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859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8828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669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90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9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348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679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24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6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1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7593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490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12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3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842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166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577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98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05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045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364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310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50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69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5516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659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58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7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83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772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106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05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2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225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642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02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45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2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90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5078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675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50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1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859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305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084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41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2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080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513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732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47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3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4849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237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119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66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0162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452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494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91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57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9957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3938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058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25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0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085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355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4610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9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9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443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921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4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117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4822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241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54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6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10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960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083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16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5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590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611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024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26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85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874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8457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313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24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4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77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0908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5" Type="http://schemas.openxmlformats.org/officeDocument/2006/relationships/styles" Target="styles.xml"/><Relationship Id="rId10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3" Type="http://schemas.microsoft.com/office/2007/relationships/hdphoto" Target="media/hdphoto1.wdp"/><Relationship Id="rId2" Type="http://schemas.openxmlformats.org/officeDocument/2006/relationships/image" Target="media/image2.png"/><Relationship Id="rId1" Type="http://schemas.openxmlformats.org/officeDocument/2006/relationships/image" Target="media/image1.jpeg"/><Relationship Id="rId4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ogoz\AppData\Roaming\Microsoft\Templates\Small%20business%20client%20intake%20form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772D735945BE44B4A1B656360A1E134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AA9BD57-549D-4ABB-982D-861E03A373EC}"/>
      </w:docPartPr>
      <w:docPartBody>
        <w:p w:rsidR="00F44279" w:rsidRDefault="00ED373F">
          <w:pPr>
            <w:pStyle w:val="772D735945BE44B4A1B656360A1E1346"/>
          </w:pPr>
          <w:r w:rsidRPr="009F4149">
            <w:t>Agent/Representative Name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Franklin Gothic Book">
    <w:altName w:val="Corbel"/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58FA"/>
    <w:rsid w:val="00034912"/>
    <w:rsid w:val="005001C4"/>
    <w:rsid w:val="006A4B30"/>
    <w:rsid w:val="008E6E33"/>
    <w:rsid w:val="00B958FA"/>
    <w:rsid w:val="00DB65DC"/>
    <w:rsid w:val="00ED373F"/>
    <w:rsid w:val="00F442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E7A54E49AEB40ACB140ABC882CC60C6">
    <w:name w:val="6E7A54E49AEB40ACB140ABC882CC60C6"/>
  </w:style>
  <w:style w:type="paragraph" w:customStyle="1" w:styleId="DAC3D615C1704B4AA96DA9561D6A3FA1">
    <w:name w:val="DAC3D615C1704B4AA96DA9561D6A3FA1"/>
  </w:style>
  <w:style w:type="paragraph" w:customStyle="1" w:styleId="772D735945BE44B4A1B656360A1E1346">
    <w:name w:val="772D735945BE44B4A1B656360A1E1346"/>
  </w:style>
  <w:style w:type="paragraph" w:customStyle="1" w:styleId="741480A2669F4E4FA14784ACA67CBD32">
    <w:name w:val="741480A2669F4E4FA14784ACA67CBD32"/>
  </w:style>
  <w:style w:type="paragraph" w:customStyle="1" w:styleId="FC9856172A4F4BB88975BAFA9A6420EB">
    <w:name w:val="FC9856172A4F4BB88975BAFA9A6420EB"/>
  </w:style>
  <w:style w:type="paragraph" w:customStyle="1" w:styleId="93C9501597FA4ECC876DABBC63EEC6C3">
    <w:name w:val="93C9501597FA4ECC876DABBC63EEC6C3"/>
  </w:style>
  <w:style w:type="paragraph" w:customStyle="1" w:styleId="2646E234E7984A349A3635C352346898">
    <w:name w:val="2646E234E7984A349A3635C352346898"/>
  </w:style>
  <w:style w:type="paragraph" w:customStyle="1" w:styleId="4616038EE7974B4EB15B3C138551CBBD">
    <w:name w:val="4616038EE7974B4EB15B3C138551CBBD"/>
  </w:style>
  <w:style w:type="paragraph" w:customStyle="1" w:styleId="E044A311C41847D9901357BEA659FB5F">
    <w:name w:val="E044A311C41847D9901357BEA659FB5F"/>
  </w:style>
  <w:style w:type="paragraph" w:customStyle="1" w:styleId="7AD0F60EDC0A45749636A81C6AA65CEB">
    <w:name w:val="7AD0F60EDC0A45749636A81C6AA65CEB"/>
  </w:style>
  <w:style w:type="paragraph" w:customStyle="1" w:styleId="79FD62933CDD439694136394B06A75E3">
    <w:name w:val="79FD62933CDD439694136394B06A75E3"/>
  </w:style>
  <w:style w:type="paragraph" w:customStyle="1" w:styleId="E6063F03F920454BB14C545F13916D4D">
    <w:name w:val="E6063F03F920454BB14C545F13916D4D"/>
  </w:style>
  <w:style w:type="paragraph" w:customStyle="1" w:styleId="4BDC98536C384D7DB6A3C4E88708CE6C">
    <w:name w:val="4BDC98536C384D7DB6A3C4E88708CE6C"/>
  </w:style>
  <w:style w:type="paragraph" w:customStyle="1" w:styleId="DB24B40447EA4B83AF91A903A7A317A7">
    <w:name w:val="DB24B40447EA4B83AF91A903A7A317A7"/>
  </w:style>
  <w:style w:type="paragraph" w:customStyle="1" w:styleId="B4990348A74C40BD8B34AEC3EEB022A3">
    <w:name w:val="B4990348A74C40BD8B34AEC3EEB022A3"/>
  </w:style>
  <w:style w:type="paragraph" w:customStyle="1" w:styleId="03F65E8B18DC46D3A753DFE7EE6E48FC">
    <w:name w:val="03F65E8B18DC46D3A753DFE7EE6E48FC"/>
  </w:style>
  <w:style w:type="paragraph" w:customStyle="1" w:styleId="7A45D4F314BB48629EC3C0F2BA1DDF95">
    <w:name w:val="7A45D4F314BB48629EC3C0F2BA1DDF95"/>
  </w:style>
  <w:style w:type="paragraph" w:customStyle="1" w:styleId="E6C68E34DBD744B3AC6C842BEBDE20D4">
    <w:name w:val="E6C68E34DBD744B3AC6C842BEBDE20D4"/>
  </w:style>
  <w:style w:type="paragraph" w:customStyle="1" w:styleId="3BD215E7FEDD436697B79118A2AF052C">
    <w:name w:val="3BD215E7FEDD436697B79118A2AF052C"/>
  </w:style>
  <w:style w:type="paragraph" w:customStyle="1" w:styleId="309EE392B5CE403AB1F021653A6DE0FD">
    <w:name w:val="309EE392B5CE403AB1F021653A6DE0FD"/>
  </w:style>
  <w:style w:type="paragraph" w:customStyle="1" w:styleId="A1BF84B7D352400BB0879B866398D7ED">
    <w:name w:val="A1BF84B7D352400BB0879B866398D7ED"/>
  </w:style>
  <w:style w:type="paragraph" w:customStyle="1" w:styleId="FAA46181B82242508A974C7167357EEB">
    <w:name w:val="FAA46181B82242508A974C7167357EEB"/>
  </w:style>
  <w:style w:type="paragraph" w:customStyle="1" w:styleId="1DBCC98BFE6145E1A8CACB178C4AC918">
    <w:name w:val="1DBCC98BFE6145E1A8CACB178C4AC918"/>
    <w:rsid w:val="00B958FA"/>
  </w:style>
  <w:style w:type="paragraph" w:customStyle="1" w:styleId="D82B5A8F4A6B45C38B13BADF0AABC1AA">
    <w:name w:val="D82B5A8F4A6B45C38B13BADF0AABC1AA"/>
    <w:rsid w:val="00B958FA"/>
  </w:style>
  <w:style w:type="paragraph" w:customStyle="1" w:styleId="9CB0C6919F2E465BAFE5C7725E979DE6">
    <w:name w:val="9CB0C6919F2E465BAFE5C7725E979DE6"/>
    <w:rsid w:val="00B958FA"/>
  </w:style>
  <w:style w:type="paragraph" w:customStyle="1" w:styleId="7AACAD26AD30495BB5B0A9B60CC271CD">
    <w:name w:val="7AACAD26AD30495BB5B0A9B60CC271CD"/>
    <w:rsid w:val="00B958FA"/>
  </w:style>
  <w:style w:type="paragraph" w:customStyle="1" w:styleId="A240A1F13A3E4AC4984A6AA1F7AD8A46">
    <w:name w:val="A240A1F13A3E4AC4984A6AA1F7AD8A46"/>
    <w:rsid w:val="00B958FA"/>
  </w:style>
  <w:style w:type="paragraph" w:customStyle="1" w:styleId="6CC470A55C3C486CB1CFB4AABD60194F">
    <w:name w:val="6CC470A55C3C486CB1CFB4AABD60194F"/>
    <w:rsid w:val="00B958FA"/>
  </w:style>
  <w:style w:type="paragraph" w:customStyle="1" w:styleId="76B00ADB34074EAEBDB1899CBC8E2669">
    <w:name w:val="76B00ADB34074EAEBDB1899CBC8E2669"/>
    <w:rsid w:val="00B958FA"/>
  </w:style>
  <w:style w:type="paragraph" w:customStyle="1" w:styleId="0044128750214FA2A9F92E11A1288B35">
    <w:name w:val="0044128750214FA2A9F92E11A1288B35"/>
    <w:rsid w:val="00B958FA"/>
  </w:style>
  <w:style w:type="paragraph" w:customStyle="1" w:styleId="B0D23F76E3DB482EAC3B78F99F8A3ED0">
    <w:name w:val="B0D23F76E3DB482EAC3B78F99F8A3ED0"/>
    <w:rsid w:val="00B958FA"/>
  </w:style>
  <w:style w:type="paragraph" w:customStyle="1" w:styleId="C92A1E1FBE8C46F3A59F195371265239">
    <w:name w:val="C92A1E1FBE8C46F3A59F195371265239"/>
    <w:rsid w:val="00B958FA"/>
  </w:style>
  <w:style w:type="paragraph" w:customStyle="1" w:styleId="CFD8E4E35E9A4F0CB04649158AA6D77C">
    <w:name w:val="CFD8E4E35E9A4F0CB04649158AA6D77C"/>
    <w:rsid w:val="00B958FA"/>
  </w:style>
  <w:style w:type="paragraph" w:customStyle="1" w:styleId="2B2FE97297BB49D8AB26C92F6A827476">
    <w:name w:val="2B2FE97297BB49D8AB26C92F6A827476"/>
    <w:rsid w:val="00B958FA"/>
  </w:style>
  <w:style w:type="paragraph" w:customStyle="1" w:styleId="031F7204008144F89C7D7293B69BF5E6">
    <w:name w:val="031F7204008144F89C7D7293B69BF5E6"/>
    <w:rsid w:val="00B958FA"/>
  </w:style>
  <w:style w:type="paragraph" w:customStyle="1" w:styleId="0431D6F7CDB9468080B53B2B5BB9AB4C">
    <w:name w:val="0431D6F7CDB9468080B53B2B5BB9AB4C"/>
    <w:rsid w:val="00B958FA"/>
  </w:style>
  <w:style w:type="paragraph" w:customStyle="1" w:styleId="47A7B3B5F8A249E1B5C0AF9BD52D7897">
    <w:name w:val="47A7B3B5F8A249E1B5C0AF9BD52D7897"/>
    <w:rsid w:val="00B958FA"/>
  </w:style>
  <w:style w:type="paragraph" w:customStyle="1" w:styleId="8DC5CCD7950249DCBD2BAE4E11921322">
    <w:name w:val="8DC5CCD7950249DCBD2BAE4E11921322"/>
    <w:rsid w:val="00B958FA"/>
  </w:style>
  <w:style w:type="paragraph" w:customStyle="1" w:styleId="1BF02CE7E9A74B7491E4E4943044239F">
    <w:name w:val="1BF02CE7E9A74B7491E4E4943044239F"/>
    <w:rsid w:val="00B958FA"/>
  </w:style>
  <w:style w:type="paragraph" w:customStyle="1" w:styleId="38D27E1908FA4383ADB9E3A9E236A20D">
    <w:name w:val="38D27E1908FA4383ADB9E3A9E236A20D"/>
    <w:rsid w:val="00B958FA"/>
  </w:style>
  <w:style w:type="paragraph" w:customStyle="1" w:styleId="902F843A79114CE3B41F7F12D5618C14">
    <w:name w:val="902F843A79114CE3B41F7F12D5618C14"/>
    <w:rsid w:val="00B958FA"/>
  </w:style>
  <w:style w:type="paragraph" w:customStyle="1" w:styleId="18A2CA299A704759A661A33EA29C4405">
    <w:name w:val="18A2CA299A704759A661A33EA29C4405"/>
    <w:rsid w:val="00B958FA"/>
  </w:style>
  <w:style w:type="paragraph" w:customStyle="1" w:styleId="9FB3848311C741939209DA21A0BA87C8">
    <w:name w:val="9FB3848311C741939209DA21A0BA87C8"/>
    <w:rsid w:val="00B958FA"/>
  </w:style>
  <w:style w:type="paragraph" w:customStyle="1" w:styleId="C5B2848D40A54E49A603A44F76759655">
    <w:name w:val="C5B2848D40A54E49A603A44F76759655"/>
    <w:rsid w:val="00B958FA"/>
  </w:style>
  <w:style w:type="paragraph" w:customStyle="1" w:styleId="F19081AE719147B3936693BC5EA8BE8E">
    <w:name w:val="F19081AE719147B3936693BC5EA8BE8E"/>
    <w:rsid w:val="00B958FA"/>
  </w:style>
  <w:style w:type="paragraph" w:customStyle="1" w:styleId="BF4E973650DE401CBCC4EFF10F84ECF2">
    <w:name w:val="BF4E973650DE401CBCC4EFF10F84ECF2"/>
    <w:rsid w:val="00B958FA"/>
  </w:style>
  <w:style w:type="paragraph" w:customStyle="1" w:styleId="05CDDE405EC64FA5B32CEC60FCF91AA1">
    <w:name w:val="05CDDE405EC64FA5B32CEC60FCF91AA1"/>
    <w:rsid w:val="00B958FA"/>
  </w:style>
  <w:style w:type="paragraph" w:customStyle="1" w:styleId="D34127B9575744EBB5B6D41CF1768B78">
    <w:name w:val="D34127B9575744EBB5B6D41CF1768B78"/>
    <w:rsid w:val="00B958FA"/>
  </w:style>
  <w:style w:type="paragraph" w:customStyle="1" w:styleId="8B1C4D57F42441F18887FF2DD7FFC3FD">
    <w:name w:val="8B1C4D57F42441F18887FF2DD7FFC3FD"/>
    <w:rsid w:val="00B958FA"/>
  </w:style>
  <w:style w:type="paragraph" w:customStyle="1" w:styleId="9F2E52F510BC4411AD20ED867AC9A0B3">
    <w:name w:val="9F2E52F510BC4411AD20ED867AC9A0B3"/>
    <w:rsid w:val="00B958F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heme1">
  <a:themeElements>
    <a:clrScheme name="BUS_Activity Based Cost Tracke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F7F5E6"/>
      </a:accent1>
      <a:accent2>
        <a:srgbClr val="333A56"/>
      </a:accent2>
      <a:accent3>
        <a:srgbClr val="52658F"/>
      </a:accent3>
      <a:accent4>
        <a:srgbClr val="E8E8E8"/>
      </a:accent4>
      <a:accent5>
        <a:srgbClr val="000000"/>
      </a:accent5>
      <a:accent6>
        <a:srgbClr val="8A8A8A"/>
      </a:accent6>
      <a:hlink>
        <a:srgbClr val="0096D2"/>
      </a:hlink>
      <a:folHlink>
        <a:srgbClr val="00578B"/>
      </a:folHlink>
    </a:clrScheme>
    <a:fontScheme name="BUS_Activity Based Cost Tracker">
      <a:majorFont>
        <a:latin typeface="Constantia"/>
        <a:ea typeface=""/>
        <a:cs typeface=""/>
      </a:majorFont>
      <a:minorFont>
        <a:latin typeface="Franklin Gothic Book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67000"/>
                <a:satMod val="105000"/>
                <a:lumMod val="110000"/>
              </a:schemeClr>
            </a:gs>
            <a:gs pos="50000">
              <a:schemeClr val="phClr">
                <a:tint val="73000"/>
                <a:satMod val="103000"/>
                <a:lumMod val="105000"/>
              </a:schemeClr>
            </a:gs>
            <a:gs pos="100000">
              <a:schemeClr val="phClr">
                <a:tint val="81000"/>
                <a:satMod val="109000"/>
                <a:lumMod val="105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4000"/>
                <a:satMod val="103000"/>
                <a:lumMod val="102000"/>
              </a:schemeClr>
            </a:gs>
            <a:gs pos="50000">
              <a:schemeClr val="phClr">
                <a:shade val="100000"/>
                <a:satMod val="110000"/>
                <a:lumMod val="100000"/>
              </a:schemeClr>
            </a:gs>
            <a:gs pos="100000">
              <a:schemeClr val="phClr">
                <a:shade val="78000"/>
                <a:satMod val="120000"/>
                <a:lumMod val="99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hade val="98000"/>
                <a:satMod val="150000"/>
                <a:lumMod val="102000"/>
              </a:schemeClr>
            </a:gs>
            <a:gs pos="50000">
              <a:schemeClr val="phClr">
                <a:tint val="98000"/>
                <a:shade val="90000"/>
                <a:satMod val="13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Dark" id="{D39323B7-B2D6-4C10-818B-A5CD4ACE85BD}" vid="{15FD9199-0511-4D87-8BFB-2FF3F0C5B55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4E182A5-01FE-47DC-9F56-AD00D2DEE96C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93C0E3DC-2249-4E26-B030-8E6ACECBD2F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7761C04-73BE-49D8-9BE4-DE11530A2202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E764A7C-44B7-4B17-8E81-26D1DB4EBC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Small business client intake form.dotx</Template>
  <TotalTime>0</TotalTime>
  <Pages>1</Pages>
  <Words>56</Words>
  <Characters>323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2020-01-12T09:51:00Z</dcterms:created>
  <dcterms:modified xsi:type="dcterms:W3CDTF">2020-01-12T09:51:00Z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