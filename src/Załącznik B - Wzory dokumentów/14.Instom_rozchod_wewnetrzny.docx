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text" w:tblpY="1"/>
        <w:tblOverlap w:val="never"/>
        <w:tblW w:w="171" w:type="pct"/>
        <w:tblLook w:val="04A0" w:firstRow="1" w:lastRow="0" w:firstColumn="1" w:lastColumn="0" w:noHBand="0" w:noVBand="1"/>
      </w:tblPr>
      <w:tblGrid>
        <w:gridCol w:w="10603"/>
      </w:tblGrid>
      <w:tr w:rsidR="00333B63" w:rsidRPr="00410E03" w14:paraId="098DD9B8" w14:textId="77777777" w:rsidTr="00333B63">
        <w:trPr>
          <w:trHeight w:val="983"/>
        </w:trPr>
        <w:tc>
          <w:tcPr>
            <w:tcW w:w="5000" w:type="pct"/>
            <w:shd w:val="clear" w:color="auto" w:fill="auto"/>
          </w:tcPr>
          <w:tbl>
            <w:tblPr>
              <w:tblpPr w:leftFromText="141" w:rightFromText="141" w:vertAnchor="text" w:horzAnchor="margin" w:tblpY="504"/>
              <w:tblOverlap w:val="never"/>
              <w:tblW w:w="10367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1408"/>
              <w:gridCol w:w="1438"/>
              <w:gridCol w:w="869"/>
              <w:gridCol w:w="383"/>
              <w:gridCol w:w="1164"/>
              <w:gridCol w:w="2245"/>
              <w:gridCol w:w="855"/>
              <w:gridCol w:w="752"/>
              <w:gridCol w:w="462"/>
              <w:gridCol w:w="791"/>
            </w:tblGrid>
            <w:tr w:rsidR="00333B63" w:rsidRPr="003C0BA7" w14:paraId="08B85390" w14:textId="77777777" w:rsidTr="008C6E85">
              <w:trPr>
                <w:trHeight w:val="310"/>
              </w:trPr>
              <w:tc>
                <w:tcPr>
                  <w:tcW w:w="2846" w:type="dxa"/>
                  <w:gridSpan w:val="2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2E4232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Dział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-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Wydział</w:t>
                  </w:r>
                  <w:proofErr w:type="spellEnd"/>
                </w:p>
              </w:tc>
              <w:tc>
                <w:tcPr>
                  <w:tcW w:w="1252" w:type="dxa"/>
                  <w:gridSpan w:val="2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55263F1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Skąd</w:t>
                  </w:r>
                  <w:proofErr w:type="spellEnd"/>
                </w:p>
              </w:tc>
              <w:tc>
                <w:tcPr>
                  <w:tcW w:w="1164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374EB1E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Dokąd</w:t>
                  </w:r>
                  <w:proofErr w:type="spellEnd"/>
                </w:p>
              </w:tc>
              <w:tc>
                <w:tcPr>
                  <w:tcW w:w="2245" w:type="dxa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10C3B1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RW</w:t>
                  </w:r>
                </w:p>
              </w:tc>
              <w:tc>
                <w:tcPr>
                  <w:tcW w:w="2069" w:type="dxa"/>
                  <w:gridSpan w:val="3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D42EBF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Data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wystawienia</w:t>
                  </w:r>
                  <w:proofErr w:type="spellEnd"/>
                </w:p>
              </w:tc>
              <w:tc>
                <w:tcPr>
                  <w:tcW w:w="791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7B62648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Egz</w:t>
                  </w:r>
                  <w:proofErr w:type="spellEnd"/>
                </w:p>
              </w:tc>
            </w:tr>
            <w:tr w:rsidR="00333B63" w:rsidRPr="003C0BA7" w14:paraId="209F41D0" w14:textId="77777777" w:rsidTr="008C6E85">
              <w:trPr>
                <w:trHeight w:val="326"/>
              </w:trPr>
              <w:tc>
                <w:tcPr>
                  <w:tcW w:w="2846" w:type="dxa"/>
                  <w:gridSpan w:val="2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226A62C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2" w:type="dxa"/>
                  <w:gridSpan w:val="2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65D21B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E47CF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19B151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Rozchód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wewnętrzny</w:t>
                  </w:r>
                  <w:proofErr w:type="spellEnd"/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8" w:space="0" w:color="000000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15856C9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3AA30CF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462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35E14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91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A0F864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329B70C0" w14:textId="77777777" w:rsidTr="008C6E85">
              <w:trPr>
                <w:trHeight w:val="326"/>
              </w:trPr>
              <w:tc>
                <w:tcPr>
                  <w:tcW w:w="2846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18AC913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252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2F4CD8B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164" w:type="dxa"/>
                  <w:vMerge/>
                  <w:tcBorders>
                    <w:top w:val="nil"/>
                    <w:left w:val="single" w:sz="8" w:space="0" w:color="auto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322261C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2245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bottom"/>
                  <w:hideMark/>
                </w:tcPr>
                <w:p w14:paraId="6C0E212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Nu</w:t>
                  </w:r>
                  <w:r w:rsidRPr="008C6E85">
                    <w:rPr>
                      <w:sz w:val="20"/>
                      <w:szCs w:val="20"/>
                      <w:shd w:val="clear" w:color="auto" w:fill="DADFEA" w:themeFill="accent3" w:themeFillTint="33"/>
                      <w:lang w:eastAsia="pl-PL"/>
                    </w:rPr>
                    <w:t>mer</w:t>
                  </w:r>
                  <w:bookmarkStart w:id="0" w:name="_GoBack"/>
                  <w:bookmarkEnd w:id="0"/>
                  <w:proofErr w:type="spellEnd"/>
                </w:p>
              </w:tc>
              <w:tc>
                <w:tcPr>
                  <w:tcW w:w="2069" w:type="dxa"/>
                  <w:gridSpan w:val="3"/>
                  <w:tcBorders>
                    <w:top w:val="nil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751BAE4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Nr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magazynu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</w:t>
                  </w:r>
                  <w:r w:rsidRPr="008C6E85">
                    <w:rPr>
                      <w:sz w:val="20"/>
                      <w:szCs w:val="20"/>
                      <w:shd w:val="clear" w:color="auto" w:fill="DADFEA" w:themeFill="accent3" w:themeFillTint="33"/>
                      <w:lang w:eastAsia="pl-PL"/>
                    </w:rPr>
                    <w:t>dając</w:t>
                  </w:r>
                  <w:r w:rsidRPr="00355BD3">
                    <w:rPr>
                      <w:sz w:val="20"/>
                      <w:szCs w:val="20"/>
                      <w:lang w:eastAsia="pl-PL"/>
                    </w:rPr>
                    <w:t>ego</w:t>
                  </w:r>
                  <w:proofErr w:type="spellEnd"/>
                </w:p>
              </w:tc>
              <w:tc>
                <w:tcPr>
                  <w:tcW w:w="791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1FA18E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10EE02A9" w14:textId="77777777" w:rsidTr="008C6E85">
              <w:trPr>
                <w:trHeight w:val="326"/>
              </w:trPr>
              <w:tc>
                <w:tcPr>
                  <w:tcW w:w="2846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10414D1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252" w:type="dxa"/>
                  <w:gridSpan w:val="2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343849C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Konto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kosztowe</w:t>
                  </w:r>
                  <w:proofErr w:type="spellEnd"/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6E73DF0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Konto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wydziałowe</w:t>
                  </w:r>
                  <w:proofErr w:type="spellEnd"/>
                </w:p>
              </w:tc>
              <w:tc>
                <w:tcPr>
                  <w:tcW w:w="2245" w:type="dxa"/>
                  <w:vMerge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E406AD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2069" w:type="dxa"/>
                  <w:gridSpan w:val="3"/>
                  <w:vMerge w:val="restart"/>
                  <w:tcBorders>
                    <w:top w:val="single" w:sz="8" w:space="0" w:color="auto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385046E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91" w:type="dxa"/>
                  <w:tcBorders>
                    <w:top w:val="nil"/>
                    <w:left w:val="nil"/>
                    <w:bottom w:val="nil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ABBC7D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2C8FE72D" w14:textId="77777777" w:rsidTr="00433156">
              <w:trPr>
                <w:trHeight w:val="326"/>
              </w:trPr>
              <w:tc>
                <w:tcPr>
                  <w:tcW w:w="2846" w:type="dxa"/>
                  <w:gridSpan w:val="2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15E8BD9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(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pieczęć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>)</w:t>
                  </w:r>
                </w:p>
              </w:tc>
              <w:tc>
                <w:tcPr>
                  <w:tcW w:w="1252" w:type="dxa"/>
                  <w:gridSpan w:val="2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CBD826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3F6BC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hideMark/>
                </w:tcPr>
                <w:p w14:paraId="75166F0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…………………………...</w:t>
                  </w:r>
                </w:p>
              </w:tc>
              <w:tc>
                <w:tcPr>
                  <w:tcW w:w="2069" w:type="dxa"/>
                  <w:gridSpan w:val="3"/>
                  <w:vMerge/>
                  <w:tcBorders>
                    <w:top w:val="single" w:sz="8" w:space="0" w:color="auto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auto"/>
                  <w:vAlign w:val="center"/>
                  <w:hideMark/>
                </w:tcPr>
                <w:p w14:paraId="78AE798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91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78C7A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2CAB2990" w14:textId="77777777" w:rsidTr="008C6E85">
              <w:trPr>
                <w:trHeight w:val="326"/>
              </w:trPr>
              <w:tc>
                <w:tcPr>
                  <w:tcW w:w="1408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7A461D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Nr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indeksowy</w:t>
                  </w:r>
                  <w:proofErr w:type="spellEnd"/>
                </w:p>
              </w:tc>
              <w:tc>
                <w:tcPr>
                  <w:tcW w:w="1438" w:type="dxa"/>
                  <w:vMerge w:val="restart"/>
                  <w:tcBorders>
                    <w:top w:val="single" w:sz="8" w:space="0" w:color="auto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84A73A8" w14:textId="566750BD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Nazwa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towaru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/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materiału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/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opakowania</w:t>
                  </w:r>
                  <w:proofErr w:type="spellEnd"/>
                </w:p>
              </w:tc>
              <w:tc>
                <w:tcPr>
                  <w:tcW w:w="2416" w:type="dxa"/>
                  <w:gridSpan w:val="3"/>
                  <w:tcBorders>
                    <w:top w:val="single" w:sz="8" w:space="0" w:color="auto"/>
                    <w:left w:val="nil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B43EC3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Ilość</w:t>
                  </w:r>
                  <w:proofErr w:type="spellEnd"/>
                </w:p>
              </w:tc>
              <w:tc>
                <w:tcPr>
                  <w:tcW w:w="2245" w:type="dxa"/>
                  <w:vMerge w:val="restart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7C9E14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Cena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jedn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>.</w:t>
                  </w:r>
                </w:p>
              </w:tc>
              <w:tc>
                <w:tcPr>
                  <w:tcW w:w="85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6D559A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Wartość</w:t>
                  </w:r>
                  <w:proofErr w:type="spellEnd"/>
                </w:p>
              </w:tc>
              <w:tc>
                <w:tcPr>
                  <w:tcW w:w="752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1DE5B1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Konto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syntet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>.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8" w:space="0" w:color="000000"/>
                    <w:left w:val="nil"/>
                    <w:bottom w:val="nil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A58D33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Zapas</w:t>
                  </w:r>
                  <w:proofErr w:type="spellEnd"/>
                </w:p>
              </w:tc>
            </w:tr>
            <w:tr w:rsidR="00333B63" w:rsidRPr="003C0BA7" w14:paraId="006E9A03" w14:textId="77777777" w:rsidTr="008C6E85">
              <w:trPr>
                <w:trHeight w:val="326"/>
              </w:trPr>
              <w:tc>
                <w:tcPr>
                  <w:tcW w:w="1408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D66519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438" w:type="dxa"/>
                  <w:vMerge/>
                  <w:tcBorders>
                    <w:top w:val="single" w:sz="8" w:space="0" w:color="auto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954738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7E1F1C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Żądana</w:t>
                  </w:r>
                  <w:proofErr w:type="spellEnd"/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205BF1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jm</w:t>
                  </w:r>
                  <w:proofErr w:type="spellEnd"/>
                </w:p>
              </w:tc>
              <w:tc>
                <w:tcPr>
                  <w:tcW w:w="1164" w:type="dxa"/>
                  <w:tcBorders>
                    <w:top w:val="nil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18137C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Wydana</w:t>
                  </w:r>
                  <w:proofErr w:type="spellEnd"/>
                </w:p>
              </w:tc>
              <w:tc>
                <w:tcPr>
                  <w:tcW w:w="2245" w:type="dxa"/>
                  <w:vMerge/>
                  <w:tcBorders>
                    <w:top w:val="nil"/>
                    <w:left w:val="single" w:sz="8" w:space="0" w:color="000000"/>
                    <w:bottom w:val="nil"/>
                    <w:right w:val="nil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546171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85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7CF013C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752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134E4B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253" w:type="dxa"/>
                  <w:gridSpan w:val="2"/>
                  <w:tcBorders>
                    <w:top w:val="nil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535EA6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w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magazynie</w:t>
                  </w:r>
                  <w:proofErr w:type="spellEnd"/>
                </w:p>
              </w:tc>
            </w:tr>
            <w:tr w:rsidR="00333B63" w:rsidRPr="003C0BA7" w14:paraId="07BEC824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E170CB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55018C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CD3948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single" w:sz="8" w:space="0" w:color="auto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BF4BA9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A6B5E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49E301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A7F13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CDEC046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8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88314B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7A3FB288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D10B2C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4A6F10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37A767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20491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9FD8B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84A69A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C519B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77813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8A482E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64126C2C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B115F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3CA3DF9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5C4CB36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9B4DB6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51601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2EDF7D1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CE9A1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F97FA6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0CA2FEB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42CC530C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CCCEF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92BD02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0DDA23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1A4F25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F1F60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007959F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7E361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EF1CB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E2DEC3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456DAAE0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39AD57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55FB20F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E2CD0E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8568BE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B41E4E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59F820E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F14133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0320D2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B2E974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6854102E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D5C79B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FB6EC4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794247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948E83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D00614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2A1246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AFF73F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119D8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FD638F6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34D1894E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BFD943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A2CFF1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B42026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E63BB8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31D2EA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192F6E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E171E5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7F4BED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3349E48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57A24B9E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58D42E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74BD83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3B31A2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8FE8E4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8A5F4CA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1ACDAE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F568A8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60C9F3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2D45538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5684FE68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3BC39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7CC485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300C19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7F0FCBD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C0BFF6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351D57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57798F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183407E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1F212B40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02CEABD3" w14:textId="77777777" w:rsidTr="00433156">
              <w:trPr>
                <w:trHeight w:val="310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720B28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C6E8BB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4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F3943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689276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6B9106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74B6260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ADE2E72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4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08A8729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414157B6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73B96CA1" w14:textId="77777777" w:rsidTr="00433156">
              <w:trPr>
                <w:trHeight w:val="326"/>
              </w:trPr>
              <w:tc>
                <w:tcPr>
                  <w:tcW w:w="1408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DA274C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6C67AA53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FE186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383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1FC0B8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D540707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0B9E531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855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53E7428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752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69EFD0F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3" w:type="dxa"/>
                  <w:gridSpan w:val="2"/>
                  <w:tcBorders>
                    <w:top w:val="single" w:sz="4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auto"/>
                  <w:noWrap/>
                  <w:vAlign w:val="bottom"/>
                  <w:hideMark/>
                </w:tcPr>
                <w:p w14:paraId="3031709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1F5EF085" w14:textId="77777777" w:rsidTr="008C6E85">
              <w:trPr>
                <w:trHeight w:val="326"/>
              </w:trPr>
              <w:tc>
                <w:tcPr>
                  <w:tcW w:w="1408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center"/>
                  <w:hideMark/>
                </w:tcPr>
                <w:p w14:paraId="2B894E8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Wystawił</w:t>
                  </w:r>
                  <w:proofErr w:type="spellEnd"/>
                </w:p>
              </w:tc>
              <w:tc>
                <w:tcPr>
                  <w:tcW w:w="1438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center"/>
                  <w:hideMark/>
                </w:tcPr>
                <w:p w14:paraId="4D967C9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Zatwierdził</w:t>
                  </w:r>
                  <w:proofErr w:type="spellEnd"/>
                </w:p>
              </w:tc>
              <w:tc>
                <w:tcPr>
                  <w:tcW w:w="7521" w:type="dxa"/>
                  <w:gridSpan w:val="8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2135934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Wymienione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ilości</w:t>
                  </w:r>
                  <w:proofErr w:type="spellEnd"/>
                </w:p>
              </w:tc>
            </w:tr>
            <w:tr w:rsidR="00333B63" w:rsidRPr="003C0BA7" w14:paraId="219C0530" w14:textId="77777777" w:rsidTr="008C6E85">
              <w:trPr>
                <w:trHeight w:val="326"/>
              </w:trPr>
              <w:tc>
                <w:tcPr>
                  <w:tcW w:w="1408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83DD1DF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1438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single" w:sz="8" w:space="0" w:color="000000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6A90A4B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</w:p>
              </w:tc>
              <w:tc>
                <w:tcPr>
                  <w:tcW w:w="869" w:type="dxa"/>
                  <w:tcBorders>
                    <w:top w:val="nil"/>
                    <w:left w:val="nil"/>
                    <w:bottom w:val="single" w:sz="8" w:space="0" w:color="auto"/>
                    <w:right w:val="nil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6DFC8E26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Wydał</w:t>
                  </w:r>
                  <w:proofErr w:type="spellEnd"/>
                </w:p>
              </w:tc>
              <w:tc>
                <w:tcPr>
                  <w:tcW w:w="383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0CE63CC5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tcBorders>
                    <w:top w:val="nil"/>
                    <w:left w:val="nil"/>
                    <w:bottom w:val="single" w:sz="8" w:space="0" w:color="auto"/>
                    <w:right w:val="single" w:sz="8" w:space="0" w:color="auto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77B619D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Data</w:t>
                  </w:r>
                </w:p>
              </w:tc>
              <w:tc>
                <w:tcPr>
                  <w:tcW w:w="2245" w:type="dxa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200B64B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Pobrał</w:t>
                  </w:r>
                  <w:proofErr w:type="spellEnd"/>
                </w:p>
              </w:tc>
              <w:tc>
                <w:tcPr>
                  <w:tcW w:w="2860" w:type="dxa"/>
                  <w:gridSpan w:val="4"/>
                  <w:tcBorders>
                    <w:top w:val="single" w:sz="8" w:space="0" w:color="auto"/>
                    <w:left w:val="nil"/>
                    <w:bottom w:val="single" w:sz="8" w:space="0" w:color="auto"/>
                    <w:right w:val="single" w:sz="8" w:space="0" w:color="000000"/>
                  </w:tcBorders>
                  <w:shd w:val="clear" w:color="auto" w:fill="DADFEA" w:themeFill="accent3" w:themeFillTint="33"/>
                  <w:noWrap/>
                  <w:vAlign w:val="bottom"/>
                  <w:hideMark/>
                </w:tcPr>
                <w:p w14:paraId="70239F1D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Ewidencja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ilościowo</w:t>
                  </w:r>
                  <w:proofErr w:type="spellEnd"/>
                  <w:r w:rsidRPr="00355BD3">
                    <w:rPr>
                      <w:sz w:val="20"/>
                      <w:szCs w:val="20"/>
                      <w:lang w:eastAsia="pl-PL"/>
                    </w:rPr>
                    <w:t xml:space="preserve"> - </w:t>
                  </w:r>
                  <w:proofErr w:type="spellStart"/>
                  <w:r w:rsidRPr="00355BD3">
                    <w:rPr>
                      <w:sz w:val="20"/>
                      <w:szCs w:val="20"/>
                      <w:lang w:eastAsia="pl-PL"/>
                    </w:rPr>
                    <w:t>wartościowa</w:t>
                  </w:r>
                  <w:proofErr w:type="spellEnd"/>
                </w:p>
              </w:tc>
            </w:tr>
            <w:tr w:rsidR="00333B63" w:rsidRPr="003C0BA7" w14:paraId="2DCAA41B" w14:textId="77777777" w:rsidTr="00433156">
              <w:trPr>
                <w:trHeight w:val="413"/>
              </w:trPr>
              <w:tc>
                <w:tcPr>
                  <w:tcW w:w="1408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97FBA68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438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341F1BEC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252" w:type="dxa"/>
                  <w:gridSpan w:val="2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87EF531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1164" w:type="dxa"/>
                  <w:vMerge w:val="restart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9912514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245" w:type="dxa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404846A9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  <w:tc>
                <w:tcPr>
                  <w:tcW w:w="2860" w:type="dxa"/>
                  <w:gridSpan w:val="4"/>
                  <w:vMerge w:val="restart"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noWrap/>
                  <w:vAlign w:val="bottom"/>
                  <w:hideMark/>
                </w:tcPr>
                <w:p w14:paraId="2FCB856E" w14:textId="77777777" w:rsidR="00333B63" w:rsidRPr="00355BD3" w:rsidRDefault="00333B63" w:rsidP="00355BD3">
                  <w:pPr>
                    <w:pStyle w:val="BoldText"/>
                    <w:rPr>
                      <w:sz w:val="20"/>
                      <w:szCs w:val="20"/>
                      <w:lang w:eastAsia="pl-PL"/>
                    </w:rPr>
                  </w:pPr>
                  <w:r w:rsidRPr="00355BD3">
                    <w:rPr>
                      <w:sz w:val="20"/>
                      <w:szCs w:val="20"/>
                      <w:lang w:eastAsia="pl-PL"/>
                    </w:rPr>
                    <w:t> </w:t>
                  </w:r>
                </w:p>
              </w:tc>
            </w:tr>
            <w:tr w:rsidR="00333B63" w:rsidRPr="003C0BA7" w14:paraId="5254CDFD" w14:textId="77777777" w:rsidTr="00433156">
              <w:trPr>
                <w:trHeight w:val="326"/>
              </w:trPr>
              <w:tc>
                <w:tcPr>
                  <w:tcW w:w="1408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000000"/>
                    <w:right w:val="nil"/>
                  </w:tcBorders>
                  <w:shd w:val="clear" w:color="auto" w:fill="auto"/>
                  <w:vAlign w:val="center"/>
                  <w:hideMark/>
                </w:tcPr>
                <w:p w14:paraId="52065CCD" w14:textId="77777777" w:rsidR="00333B63" w:rsidRPr="003C0BA7" w:rsidRDefault="00333B63" w:rsidP="00355BD3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1438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5922F8C4" w14:textId="77777777" w:rsidR="00333B63" w:rsidRPr="003C0BA7" w:rsidRDefault="00333B63" w:rsidP="00355BD3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1252" w:type="dxa"/>
                  <w:gridSpan w:val="2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2DAE5E4E" w14:textId="77777777" w:rsidR="00333B63" w:rsidRPr="003C0BA7" w:rsidRDefault="00333B63" w:rsidP="00355BD3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1164" w:type="dxa"/>
                  <w:vMerge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1564ADC8" w14:textId="77777777" w:rsidR="00333B63" w:rsidRPr="003C0BA7" w:rsidRDefault="00333B63" w:rsidP="00355BD3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2245" w:type="dxa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526B8428" w14:textId="77777777" w:rsidR="00333B63" w:rsidRPr="003C0BA7" w:rsidRDefault="00333B63" w:rsidP="00355BD3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  <w:tc>
                <w:tcPr>
                  <w:tcW w:w="2860" w:type="dxa"/>
                  <w:gridSpan w:val="4"/>
                  <w:vMerge/>
                  <w:tcBorders>
                    <w:top w:val="single" w:sz="8" w:space="0" w:color="auto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01B9DCB5" w14:textId="77777777" w:rsidR="00333B63" w:rsidRPr="003C0BA7" w:rsidRDefault="00333B63" w:rsidP="00355BD3">
                  <w:pPr>
                    <w:spacing w:after="0"/>
                    <w:rPr>
                      <w:rFonts w:eastAsia="Times New Roman"/>
                      <w:color w:val="000000"/>
                      <w:lang w:eastAsia="pl-PL"/>
                    </w:rPr>
                  </w:pPr>
                </w:p>
              </w:tc>
            </w:tr>
          </w:tbl>
          <w:p w14:paraId="3AA9E53E" w14:textId="77777777" w:rsidR="00333B63" w:rsidRPr="00410E03" w:rsidRDefault="00333B63" w:rsidP="00333B63">
            <w:pPr>
              <w:pStyle w:val="Title"/>
            </w:pPr>
          </w:p>
        </w:tc>
      </w:tr>
    </w:tbl>
    <w:p w14:paraId="69116B66" w14:textId="77777777" w:rsidR="00333B63" w:rsidRPr="00410E03" w:rsidRDefault="00333B63" w:rsidP="00EE7339">
      <w:pPr>
        <w:jc w:val="both"/>
      </w:pPr>
    </w:p>
    <w:sectPr w:rsidR="00333B63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6CECB4" w14:textId="77777777" w:rsidR="005062F8" w:rsidRDefault="005062F8" w:rsidP="00CF31BB">
      <w:r>
        <w:separator/>
      </w:r>
    </w:p>
  </w:endnote>
  <w:endnote w:type="continuationSeparator" w:id="0">
    <w:p w14:paraId="1DA9E9C3" w14:textId="77777777" w:rsidR="005062F8" w:rsidRDefault="005062F8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E38879D" w14:textId="77777777" w:rsidR="005062F8" w:rsidRDefault="005062F8" w:rsidP="00CF31BB">
      <w:r>
        <w:separator/>
      </w:r>
    </w:p>
  </w:footnote>
  <w:footnote w:type="continuationSeparator" w:id="0">
    <w:p w14:paraId="70E551C0" w14:textId="77777777" w:rsidR="005062F8" w:rsidRDefault="005062F8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  <w:lang w:val="pl-PL" w:eastAsia="pl-PL"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val="pl-PL" w:eastAsia="pl-PL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85A18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3B63"/>
    <w:rsid w:val="00337C0F"/>
    <w:rsid w:val="0035052D"/>
    <w:rsid w:val="00355BD3"/>
    <w:rsid w:val="00366F6D"/>
    <w:rsid w:val="00391C37"/>
    <w:rsid w:val="003E0129"/>
    <w:rsid w:val="003F5DD2"/>
    <w:rsid w:val="003F693D"/>
    <w:rsid w:val="00410E03"/>
    <w:rsid w:val="00433156"/>
    <w:rsid w:val="00435E8C"/>
    <w:rsid w:val="004456B5"/>
    <w:rsid w:val="00463B35"/>
    <w:rsid w:val="00482917"/>
    <w:rsid w:val="004C2F50"/>
    <w:rsid w:val="004D3B77"/>
    <w:rsid w:val="005062F8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6E0D12"/>
    <w:rsid w:val="0071089C"/>
    <w:rsid w:val="007B52D2"/>
    <w:rsid w:val="007C1F7D"/>
    <w:rsid w:val="007D4902"/>
    <w:rsid w:val="00835DE8"/>
    <w:rsid w:val="008C5804"/>
    <w:rsid w:val="008C6E85"/>
    <w:rsid w:val="008D3EE1"/>
    <w:rsid w:val="00915359"/>
    <w:rsid w:val="009E6AC6"/>
    <w:rsid w:val="009F4149"/>
    <w:rsid w:val="00A02846"/>
    <w:rsid w:val="00A3321A"/>
    <w:rsid w:val="00A73AE1"/>
    <w:rsid w:val="00AB2833"/>
    <w:rsid w:val="00AC7198"/>
    <w:rsid w:val="00AE3FB7"/>
    <w:rsid w:val="00AE55CF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436A"/>
    <w:rsid w:val="00D467B2"/>
    <w:rsid w:val="00D832D3"/>
    <w:rsid w:val="00DB5CAA"/>
    <w:rsid w:val="00DD7EC7"/>
    <w:rsid w:val="00DE3C23"/>
    <w:rsid w:val="00E141F4"/>
    <w:rsid w:val="00E301A2"/>
    <w:rsid w:val="00E533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8BFF72E6-86AD-47E1-BCFB-60C53F083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</Template>
  <TotalTime>0</TotalTime>
  <Pages>1</Pages>
  <Words>93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2019-11-14T19:02:00Z</dcterms:created>
  <dcterms:modified xsi:type="dcterms:W3CDTF">2019-11-14T19:48:00Z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