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7BD63C8B" w:rsidR="00265218" w:rsidRPr="00410E03" w:rsidRDefault="006D4FC0" w:rsidP="0035052D">
            <w:pPr>
              <w:pStyle w:val="Title"/>
            </w:pPr>
            <w:proofErr w:type="spellStart"/>
            <w:r>
              <w:t>Formularz</w:t>
            </w:r>
            <w:proofErr w:type="spellEnd"/>
            <w:r>
              <w:t xml:space="preserve"> </w:t>
            </w:r>
            <w:proofErr w:type="spellStart"/>
            <w:r>
              <w:t>danych</w:t>
            </w:r>
            <w:proofErr w:type="spellEnd"/>
            <w:r>
              <w:t xml:space="preserve"> </w:t>
            </w:r>
            <w:proofErr w:type="spellStart"/>
            <w:r w:rsidR="00835459">
              <w:t>towaru</w:t>
            </w:r>
            <w:proofErr w:type="spellEnd"/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269"/>
              <w:gridCol w:w="31"/>
              <w:gridCol w:w="1477"/>
              <w:gridCol w:w="300"/>
              <w:gridCol w:w="1339"/>
              <w:gridCol w:w="238"/>
              <w:gridCol w:w="62"/>
              <w:gridCol w:w="3065"/>
            </w:tblGrid>
            <w:tr w:rsidR="00C50E6D" w:rsidRPr="00410E03" w14:paraId="58AD8D35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C50E6D" w:rsidRPr="00410E03" w:rsidRDefault="00C50E6D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C50E6D" w:rsidRPr="00410E03" w:rsidRDefault="00C50E6D" w:rsidP="00915359"/>
              </w:tc>
              <w:tc>
                <w:tcPr>
                  <w:tcW w:w="7396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C08623D" w14:textId="77777777" w:rsidR="00C50E6D" w:rsidRPr="00410E03" w:rsidRDefault="00C50E6D" w:rsidP="00915359"/>
              </w:tc>
            </w:tr>
            <w:tr w:rsidR="00C50E6D" w:rsidRPr="009F4149" w14:paraId="23BC4191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64E12F72" w:rsidR="00C50E6D" w:rsidRPr="009F4149" w:rsidRDefault="00D4148B" w:rsidP="009F4149">
                  <w:pPr>
                    <w:pStyle w:val="BoldText"/>
                  </w:pPr>
                  <w:r>
                    <w:t>Data</w:t>
                  </w:r>
                </w:p>
              </w:tc>
              <w:tc>
                <w:tcPr>
                  <w:tcW w:w="300" w:type="dxa"/>
                </w:tcPr>
                <w:p w14:paraId="7FBD549D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D641667" w14:textId="6C8541B5" w:rsidR="00C50E6D" w:rsidRPr="009F4149" w:rsidRDefault="00E14125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772D735945BE44B4A1B656360A1E1346"/>
                      </w:placeholder>
                      <w15:appearance w15:val="hidden"/>
                      <w:text/>
                    </w:sdtPr>
                    <w:sdtEndPr/>
                    <w:sdtContent>
                      <w:proofErr w:type="spellStart"/>
                      <w:r w:rsidR="000517A5">
                        <w:t>Konsultant</w:t>
                      </w:r>
                      <w:proofErr w:type="spellEnd"/>
                    </w:sdtContent>
                  </w:sdt>
                </w:p>
              </w:tc>
            </w:tr>
            <w:tr w:rsidR="00A3321A" w:rsidRPr="00410E03" w14:paraId="4F361989" w14:textId="77777777" w:rsidTr="00A02846"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082C0A7B" w14:textId="77777777" w:rsidR="00A3321A" w:rsidRPr="00410E03" w:rsidRDefault="00A3321A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C9ACA02" w14:textId="77777777" w:rsidR="00A3321A" w:rsidRPr="00410E03" w:rsidRDefault="00A3321A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7944607A" w14:textId="4E2E7B01" w:rsidR="00A3321A" w:rsidRPr="00410E03" w:rsidRDefault="001B532D" w:rsidP="00915359">
                  <w:r>
                    <w:t xml:space="preserve">Cena </w:t>
                  </w:r>
                  <w:proofErr w:type="spellStart"/>
                  <w:r>
                    <w:t>orientacyjna</w:t>
                  </w:r>
                  <w:proofErr w:type="spellEnd"/>
                  <w:r>
                    <w:t xml:space="preserve">/Cena </w:t>
                  </w:r>
                  <w:proofErr w:type="spellStart"/>
                  <w:r>
                    <w:t>dokładna</w:t>
                  </w:r>
                  <w:proofErr w:type="spellEnd"/>
                </w:p>
              </w:tc>
            </w:tr>
            <w:tr w:rsidR="00E141F4" w:rsidRPr="009F4149" w14:paraId="4F3D5C80" w14:textId="77777777" w:rsidTr="00A02846">
              <w:trPr>
                <w:trHeight w:val="454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97E884A" w14:textId="1A7E4F34" w:rsidR="00E141F4" w:rsidRPr="009F4149" w:rsidRDefault="00627B3D" w:rsidP="009F4149">
                  <w:pPr>
                    <w:pStyle w:val="BoldText"/>
                  </w:pPr>
                  <w:proofErr w:type="spellStart"/>
                  <w:r>
                    <w:t>Powód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zmiany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63F71D3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AFE778E" w14:textId="0B5DB02F" w:rsidR="00E141F4" w:rsidRPr="009F4149" w:rsidRDefault="00950E8C" w:rsidP="009F4149">
                  <w:pPr>
                    <w:pStyle w:val="BoldText"/>
                  </w:pPr>
                  <w:r>
                    <w:t>Stan</w:t>
                  </w: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50968F4A" w:rsidR="00E141F4" w:rsidRPr="00410E03" w:rsidRDefault="00DD7EC7" w:rsidP="0035052D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 w:rsidR="00835459">
                    <w:t>towarze</w:t>
                  </w:r>
                  <w:proofErr w:type="spellEnd"/>
                </w:p>
              </w:tc>
            </w:tr>
            <w:tr w:rsidR="00E141F4" w:rsidRPr="00410E03" w14:paraId="045D83B2" w14:textId="77777777" w:rsidTr="00A02846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1FB881EF" w14:textId="77777777" w:rsidR="00E141F4" w:rsidRPr="00410E03" w:rsidRDefault="00E141F4" w:rsidP="00915359"/>
              </w:tc>
            </w:tr>
            <w:tr w:rsidR="00E61D15" w:rsidRPr="00410E03" w14:paraId="0F359FAA" w14:textId="77777777" w:rsidTr="00A02846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291FD49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05AEA726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84F172D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2D38DFEE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9F38B58" w14:textId="77777777" w:rsidR="00E61D15" w:rsidRPr="00410E03" w:rsidRDefault="00E61D15" w:rsidP="00915359"/>
              </w:tc>
            </w:tr>
            <w:tr w:rsidR="00E301A2" w:rsidRPr="009F4149" w14:paraId="6414E03C" w14:textId="77777777" w:rsidTr="00A02846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173AF76E" w14:textId="6709FA7F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Wewnętrzny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numer</w:t>
                  </w:r>
                  <w:proofErr w:type="spellEnd"/>
                  <w:r>
                    <w:t xml:space="preserve"> ID</w:t>
                  </w:r>
                </w:p>
              </w:tc>
              <w:tc>
                <w:tcPr>
                  <w:tcW w:w="3385" w:type="dxa"/>
                  <w:gridSpan w:val="5"/>
                </w:tcPr>
                <w:p w14:paraId="4C32F30E" w14:textId="54C0C78E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Zewnętrzny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numer</w:t>
                  </w:r>
                  <w:proofErr w:type="spellEnd"/>
                  <w:r>
                    <w:t xml:space="preserve"> ID</w:t>
                  </w:r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59A32D7C" w14:textId="212B72BB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Nazwa</w:t>
                  </w:r>
                  <w:proofErr w:type="spellEnd"/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0FEB571C" w14:textId="77777777" w:rsidR="00E61D15" w:rsidRPr="00410E03" w:rsidRDefault="00E61D15" w:rsidP="00915359"/>
              </w:tc>
            </w:tr>
            <w:tr w:rsidR="001B532D" w:rsidRPr="00410E03" w14:paraId="4269668C" w14:textId="77777777" w:rsidTr="000A61C9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43E4FA76" w14:textId="235DE024" w:rsidR="001B532D" w:rsidRPr="00410E03" w:rsidRDefault="001B532D" w:rsidP="000A61C9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>
                    <w:t>cenie</w:t>
                  </w:r>
                  <w:proofErr w:type="spellEnd"/>
                </w:p>
              </w:tc>
            </w:tr>
            <w:tr w:rsidR="001B532D" w:rsidRPr="00410E03" w14:paraId="0804C0B7" w14:textId="77777777" w:rsidTr="000A61C9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608FCEFE" w14:textId="77777777" w:rsidR="001B532D" w:rsidRPr="00410E03" w:rsidRDefault="001B532D" w:rsidP="000A61C9"/>
              </w:tc>
            </w:tr>
            <w:tr w:rsidR="001B532D" w:rsidRPr="00410E03" w14:paraId="14187352" w14:textId="77777777" w:rsidTr="000A61C9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961E92C" w14:textId="77777777" w:rsidR="001B532D" w:rsidRPr="00410E03" w:rsidRDefault="001B532D" w:rsidP="000A61C9"/>
              </w:tc>
              <w:tc>
                <w:tcPr>
                  <w:tcW w:w="300" w:type="dxa"/>
                  <w:gridSpan w:val="2"/>
                </w:tcPr>
                <w:p w14:paraId="7C3B1BC4" w14:textId="77777777" w:rsidR="001B532D" w:rsidRPr="00410E03" w:rsidRDefault="001B532D" w:rsidP="000A61C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02A525CB" w14:textId="77777777" w:rsidR="001B532D" w:rsidRPr="00410E03" w:rsidRDefault="001B532D" w:rsidP="000A61C9"/>
              </w:tc>
              <w:tc>
                <w:tcPr>
                  <w:tcW w:w="300" w:type="dxa"/>
                  <w:gridSpan w:val="2"/>
                </w:tcPr>
                <w:p w14:paraId="14A78C54" w14:textId="77777777" w:rsidR="001B532D" w:rsidRPr="00410E03" w:rsidRDefault="001B532D" w:rsidP="000A61C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ABF331A" w14:textId="77777777" w:rsidR="001B532D" w:rsidRPr="00410E03" w:rsidRDefault="001B532D" w:rsidP="000A61C9"/>
              </w:tc>
            </w:tr>
            <w:tr w:rsidR="001B532D" w:rsidRPr="009F4149" w14:paraId="21A6AC10" w14:textId="77777777" w:rsidTr="000A61C9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090CC278" w14:textId="7DA540C8" w:rsidR="001B532D" w:rsidRPr="009F4149" w:rsidRDefault="001B532D" w:rsidP="000A61C9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cennika</w:t>
                  </w:r>
                  <w:proofErr w:type="spellEnd"/>
                </w:p>
              </w:tc>
              <w:tc>
                <w:tcPr>
                  <w:tcW w:w="3385" w:type="dxa"/>
                  <w:gridSpan w:val="5"/>
                </w:tcPr>
                <w:p w14:paraId="498D397B" w14:textId="463B0923" w:rsidR="001B532D" w:rsidRPr="009F4149" w:rsidRDefault="001B532D" w:rsidP="000A61C9">
                  <w:pPr>
                    <w:pStyle w:val="BoldText"/>
                  </w:pPr>
                  <w:r>
                    <w:t xml:space="preserve">Od </w:t>
                  </w:r>
                  <w:proofErr w:type="spellStart"/>
                  <w:r>
                    <w:t>dnia</w:t>
                  </w:r>
                  <w:proofErr w:type="spellEnd"/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49E2ECE3" w14:textId="73F6E352" w:rsidR="001B532D" w:rsidRPr="009F4149" w:rsidRDefault="001B532D" w:rsidP="000A61C9">
                  <w:pPr>
                    <w:pStyle w:val="BoldText"/>
                  </w:pPr>
                  <w:r>
                    <w:t xml:space="preserve">Do </w:t>
                  </w:r>
                  <w:proofErr w:type="spellStart"/>
                  <w:r>
                    <w:t>dnia</w:t>
                  </w:r>
                  <w:proofErr w:type="spellEnd"/>
                </w:p>
              </w:tc>
            </w:tr>
            <w:tr w:rsidR="00915359" w:rsidRPr="00410E03" w14:paraId="20EBB2A3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4F22A26" w14:textId="77777777" w:rsidR="00915359" w:rsidRPr="00410E03" w:rsidRDefault="00915359" w:rsidP="001B532D">
                  <w:pPr>
                    <w:jc w:val="both"/>
                  </w:pPr>
                </w:p>
              </w:tc>
              <w:tc>
                <w:tcPr>
                  <w:tcW w:w="300" w:type="dxa"/>
                </w:tcPr>
                <w:p w14:paraId="6947DB3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04B14D36" w14:textId="77777777" w:rsidR="00915359" w:rsidRPr="00410E03" w:rsidRDefault="00915359" w:rsidP="00915359"/>
              </w:tc>
            </w:tr>
            <w:tr w:rsidR="00915359" w:rsidRPr="00D467B2" w14:paraId="23510951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0D30DC87" w14:textId="015E3C0C" w:rsidR="00915359" w:rsidRPr="00D467B2" w:rsidRDefault="001B532D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Cena (PLN)</w:t>
                  </w:r>
                </w:p>
              </w:tc>
              <w:tc>
                <w:tcPr>
                  <w:tcW w:w="300" w:type="dxa"/>
                </w:tcPr>
                <w:p w14:paraId="2688DB32" w14:textId="77777777" w:rsidR="00915359" w:rsidRPr="00D467B2" w:rsidRDefault="00915359" w:rsidP="00915359">
                  <w:pPr>
                    <w:pStyle w:val="BoldText"/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B4DD0D2" w14:textId="0676C248" w:rsidR="00915359" w:rsidRPr="00D467B2" w:rsidRDefault="001B532D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Cena (EURO)</w:t>
                  </w:r>
                </w:p>
              </w:tc>
            </w:tr>
            <w:tr w:rsidR="00915359" w:rsidRPr="00D467B2" w14:paraId="7E2E90D8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76DF3A2B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300" w:type="dxa"/>
                </w:tcPr>
                <w:p w14:paraId="6CC78A57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3E131C39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</w:tr>
            <w:tr w:rsidR="00915359" w:rsidRPr="00410E03" w14:paraId="4F10D6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5B779C03" w14:textId="79BE2D06" w:rsidR="00915359" w:rsidRPr="00835459" w:rsidRDefault="001B532D" w:rsidP="0035052D">
                  <w:pPr>
                    <w:pStyle w:val="BoldText"/>
                  </w:pPr>
                  <w:r>
                    <w:t xml:space="preserve">Cena </w:t>
                  </w:r>
                  <w:proofErr w:type="spellStart"/>
                  <w:r>
                    <w:t>nabycia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partii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16A90E83" w14:textId="77777777" w:rsidR="00915359" w:rsidRPr="00410E03" w:rsidRDefault="00915359" w:rsidP="0091535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E9E6EE2" w14:textId="1D92364C" w:rsidR="00915359" w:rsidRPr="00410E03" w:rsidRDefault="001B532D" w:rsidP="0035052D">
                  <w:pPr>
                    <w:pStyle w:val="BoldText"/>
                  </w:pPr>
                  <w:proofErr w:type="spellStart"/>
                  <w:r>
                    <w:t>Czy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klient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może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negocjować</w:t>
                  </w:r>
                  <w:proofErr w:type="spellEnd"/>
                </w:p>
              </w:tc>
            </w:tr>
            <w:tr w:rsidR="00915359" w:rsidRPr="00410E03" w14:paraId="22DF34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3F842B8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7624752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6FAEE049" w14:textId="77777777" w:rsidR="00915359" w:rsidRPr="00410E03" w:rsidRDefault="00915359" w:rsidP="00915359"/>
              </w:tc>
            </w:tr>
            <w:tr w:rsidR="00915359" w:rsidRPr="00410E03" w14:paraId="6A4C44B7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7E44C18" w14:textId="70EB5723" w:rsidR="00915359" w:rsidRPr="00410E03" w:rsidRDefault="001B532D" w:rsidP="0035052D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progu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cenowego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C48348C" w14:textId="77777777" w:rsidR="00915359" w:rsidRPr="00410E03" w:rsidRDefault="00915359" w:rsidP="00E61D15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914B40E" w14:textId="148E060B" w:rsidR="00915359" w:rsidRPr="00410E03" w:rsidRDefault="00E02D10" w:rsidP="0035052D">
                  <w:pPr>
                    <w:pStyle w:val="BoldText"/>
                  </w:pPr>
                  <w:proofErr w:type="spellStart"/>
                  <w:r>
                    <w:t>Dodatkowe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uwagi</w:t>
                  </w:r>
                  <w:proofErr w:type="spellEnd"/>
                </w:p>
              </w:tc>
            </w:tr>
          </w:tbl>
          <w:p w14:paraId="5AB3A9C7" w14:textId="77777777" w:rsidR="00265218" w:rsidRPr="00410E03" w:rsidRDefault="00265218" w:rsidP="004456B5">
            <w:bookmarkStart w:id="0" w:name="_GoBack"/>
            <w:bookmarkEnd w:id="0"/>
          </w:p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2B45A5" w14:textId="77777777" w:rsidR="00E14125" w:rsidRDefault="00E14125" w:rsidP="00CF31BB">
      <w:r>
        <w:separator/>
      </w:r>
    </w:p>
  </w:endnote>
  <w:endnote w:type="continuationSeparator" w:id="0">
    <w:p w14:paraId="39FDD04E" w14:textId="77777777" w:rsidR="00E14125" w:rsidRDefault="00E14125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35229C" w14:textId="77777777" w:rsidR="00E14125" w:rsidRDefault="00E14125" w:rsidP="00CF31BB">
      <w:r>
        <w:separator/>
      </w:r>
    </w:p>
  </w:footnote>
  <w:footnote w:type="continuationSeparator" w:id="0">
    <w:p w14:paraId="338DC881" w14:textId="77777777" w:rsidR="00E14125" w:rsidRDefault="00E14125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B532D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4400D"/>
    <w:rsid w:val="0035052D"/>
    <w:rsid w:val="003531F3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459"/>
    <w:rsid w:val="00835DE8"/>
    <w:rsid w:val="008C5804"/>
    <w:rsid w:val="008D3EE1"/>
    <w:rsid w:val="00915359"/>
    <w:rsid w:val="00950E8C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148B"/>
    <w:rsid w:val="00D41914"/>
    <w:rsid w:val="00D4436A"/>
    <w:rsid w:val="00D467B2"/>
    <w:rsid w:val="00D832D3"/>
    <w:rsid w:val="00DB5CAA"/>
    <w:rsid w:val="00DD7EC7"/>
    <w:rsid w:val="00DE3C23"/>
    <w:rsid w:val="00E02D10"/>
    <w:rsid w:val="00E14125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32D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2D735945BE44B4A1B656360A1E1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9BD57-549D-4ABB-982D-861E03A373EC}"/>
      </w:docPartPr>
      <w:docPartBody>
        <w:p w:rsidR="00F44279" w:rsidRDefault="00ED373F">
          <w:pPr>
            <w:pStyle w:val="772D735945BE44B4A1B656360A1E1346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FA"/>
    <w:rsid w:val="00034912"/>
    <w:rsid w:val="006A4B30"/>
    <w:rsid w:val="008E6E33"/>
    <w:rsid w:val="00B958FA"/>
    <w:rsid w:val="00DB65DC"/>
    <w:rsid w:val="00ED373F"/>
    <w:rsid w:val="00F4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7A54E49AEB40ACB140ABC882CC60C6">
    <w:name w:val="6E7A54E49AEB40ACB140ABC882CC60C6"/>
  </w:style>
  <w:style w:type="paragraph" w:customStyle="1" w:styleId="DAC3D615C1704B4AA96DA9561D6A3FA1">
    <w:name w:val="DAC3D615C1704B4AA96DA9561D6A3FA1"/>
  </w:style>
  <w:style w:type="paragraph" w:customStyle="1" w:styleId="772D735945BE44B4A1B656360A1E1346">
    <w:name w:val="772D735945BE44B4A1B656360A1E1346"/>
  </w:style>
  <w:style w:type="paragraph" w:customStyle="1" w:styleId="741480A2669F4E4FA14784ACA67CBD32">
    <w:name w:val="741480A2669F4E4FA14784ACA67CBD32"/>
  </w:style>
  <w:style w:type="paragraph" w:customStyle="1" w:styleId="FC9856172A4F4BB88975BAFA9A6420EB">
    <w:name w:val="FC9856172A4F4BB88975BAFA9A6420EB"/>
  </w:style>
  <w:style w:type="paragraph" w:customStyle="1" w:styleId="93C9501597FA4ECC876DABBC63EEC6C3">
    <w:name w:val="93C9501597FA4ECC876DABBC63EEC6C3"/>
  </w:style>
  <w:style w:type="paragraph" w:customStyle="1" w:styleId="2646E234E7984A349A3635C352346898">
    <w:name w:val="2646E234E7984A349A3635C352346898"/>
  </w:style>
  <w:style w:type="paragraph" w:customStyle="1" w:styleId="4616038EE7974B4EB15B3C138551CBBD">
    <w:name w:val="4616038EE7974B4EB15B3C138551CBBD"/>
  </w:style>
  <w:style w:type="paragraph" w:customStyle="1" w:styleId="E044A311C41847D9901357BEA659FB5F">
    <w:name w:val="E044A311C41847D9901357BEA659FB5F"/>
  </w:style>
  <w:style w:type="paragraph" w:customStyle="1" w:styleId="7AD0F60EDC0A45749636A81C6AA65CEB">
    <w:name w:val="7AD0F60EDC0A45749636A81C6AA65CEB"/>
  </w:style>
  <w:style w:type="paragraph" w:customStyle="1" w:styleId="79FD62933CDD439694136394B06A75E3">
    <w:name w:val="79FD62933CDD439694136394B06A75E3"/>
  </w:style>
  <w:style w:type="paragraph" w:customStyle="1" w:styleId="E6063F03F920454BB14C545F13916D4D">
    <w:name w:val="E6063F03F920454BB14C545F13916D4D"/>
  </w:style>
  <w:style w:type="paragraph" w:customStyle="1" w:styleId="4BDC98536C384D7DB6A3C4E88708CE6C">
    <w:name w:val="4BDC98536C384D7DB6A3C4E88708CE6C"/>
  </w:style>
  <w:style w:type="paragraph" w:customStyle="1" w:styleId="DB24B40447EA4B83AF91A903A7A317A7">
    <w:name w:val="DB24B40447EA4B83AF91A903A7A317A7"/>
  </w:style>
  <w:style w:type="paragraph" w:customStyle="1" w:styleId="B4990348A74C40BD8B34AEC3EEB022A3">
    <w:name w:val="B4990348A74C40BD8B34AEC3EEB022A3"/>
  </w:style>
  <w:style w:type="paragraph" w:customStyle="1" w:styleId="03F65E8B18DC46D3A753DFE7EE6E48FC">
    <w:name w:val="03F65E8B18DC46D3A753DFE7EE6E48FC"/>
  </w:style>
  <w:style w:type="paragraph" w:customStyle="1" w:styleId="7A45D4F314BB48629EC3C0F2BA1DDF95">
    <w:name w:val="7A45D4F314BB48629EC3C0F2BA1DDF95"/>
  </w:style>
  <w:style w:type="paragraph" w:customStyle="1" w:styleId="E6C68E34DBD744B3AC6C842BEBDE20D4">
    <w:name w:val="E6C68E34DBD744B3AC6C842BEBDE20D4"/>
  </w:style>
  <w:style w:type="paragraph" w:customStyle="1" w:styleId="3BD215E7FEDD436697B79118A2AF052C">
    <w:name w:val="3BD215E7FEDD436697B79118A2AF052C"/>
  </w:style>
  <w:style w:type="paragraph" w:customStyle="1" w:styleId="309EE392B5CE403AB1F021653A6DE0FD">
    <w:name w:val="309EE392B5CE403AB1F021653A6DE0FD"/>
  </w:style>
  <w:style w:type="paragraph" w:customStyle="1" w:styleId="A1BF84B7D352400BB0879B866398D7ED">
    <w:name w:val="A1BF84B7D352400BB0879B866398D7ED"/>
  </w:style>
  <w:style w:type="paragraph" w:customStyle="1" w:styleId="FAA46181B82242508A974C7167357EEB">
    <w:name w:val="FAA46181B82242508A974C7167357EEB"/>
  </w:style>
  <w:style w:type="paragraph" w:customStyle="1" w:styleId="1DBCC98BFE6145E1A8CACB178C4AC918">
    <w:name w:val="1DBCC98BFE6145E1A8CACB178C4AC918"/>
    <w:rsid w:val="00B958FA"/>
  </w:style>
  <w:style w:type="paragraph" w:customStyle="1" w:styleId="D82B5A8F4A6B45C38B13BADF0AABC1AA">
    <w:name w:val="D82B5A8F4A6B45C38B13BADF0AABC1AA"/>
    <w:rsid w:val="00B958FA"/>
  </w:style>
  <w:style w:type="paragraph" w:customStyle="1" w:styleId="9CB0C6919F2E465BAFE5C7725E979DE6">
    <w:name w:val="9CB0C6919F2E465BAFE5C7725E979DE6"/>
    <w:rsid w:val="00B958FA"/>
  </w:style>
  <w:style w:type="paragraph" w:customStyle="1" w:styleId="7AACAD26AD30495BB5B0A9B60CC271CD">
    <w:name w:val="7AACAD26AD30495BB5B0A9B60CC271CD"/>
    <w:rsid w:val="00B958FA"/>
  </w:style>
  <w:style w:type="paragraph" w:customStyle="1" w:styleId="A240A1F13A3E4AC4984A6AA1F7AD8A46">
    <w:name w:val="A240A1F13A3E4AC4984A6AA1F7AD8A46"/>
    <w:rsid w:val="00B958FA"/>
  </w:style>
  <w:style w:type="paragraph" w:customStyle="1" w:styleId="6CC470A55C3C486CB1CFB4AABD60194F">
    <w:name w:val="6CC470A55C3C486CB1CFB4AABD60194F"/>
    <w:rsid w:val="00B958FA"/>
  </w:style>
  <w:style w:type="paragraph" w:customStyle="1" w:styleId="76B00ADB34074EAEBDB1899CBC8E2669">
    <w:name w:val="76B00ADB34074EAEBDB1899CBC8E2669"/>
    <w:rsid w:val="00B958FA"/>
  </w:style>
  <w:style w:type="paragraph" w:customStyle="1" w:styleId="0044128750214FA2A9F92E11A1288B35">
    <w:name w:val="0044128750214FA2A9F92E11A1288B35"/>
    <w:rsid w:val="00B958FA"/>
  </w:style>
  <w:style w:type="paragraph" w:customStyle="1" w:styleId="B0D23F76E3DB482EAC3B78F99F8A3ED0">
    <w:name w:val="B0D23F76E3DB482EAC3B78F99F8A3ED0"/>
    <w:rsid w:val="00B958FA"/>
  </w:style>
  <w:style w:type="paragraph" w:customStyle="1" w:styleId="C92A1E1FBE8C46F3A59F195371265239">
    <w:name w:val="C92A1E1FBE8C46F3A59F195371265239"/>
    <w:rsid w:val="00B958FA"/>
  </w:style>
  <w:style w:type="paragraph" w:customStyle="1" w:styleId="CFD8E4E35E9A4F0CB04649158AA6D77C">
    <w:name w:val="CFD8E4E35E9A4F0CB04649158AA6D77C"/>
    <w:rsid w:val="00B958FA"/>
  </w:style>
  <w:style w:type="paragraph" w:customStyle="1" w:styleId="2B2FE97297BB49D8AB26C92F6A827476">
    <w:name w:val="2B2FE97297BB49D8AB26C92F6A827476"/>
    <w:rsid w:val="00B958FA"/>
  </w:style>
  <w:style w:type="paragraph" w:customStyle="1" w:styleId="031F7204008144F89C7D7293B69BF5E6">
    <w:name w:val="031F7204008144F89C7D7293B69BF5E6"/>
    <w:rsid w:val="00B958FA"/>
  </w:style>
  <w:style w:type="paragraph" w:customStyle="1" w:styleId="0431D6F7CDB9468080B53B2B5BB9AB4C">
    <w:name w:val="0431D6F7CDB9468080B53B2B5BB9AB4C"/>
    <w:rsid w:val="00B958FA"/>
  </w:style>
  <w:style w:type="paragraph" w:customStyle="1" w:styleId="47A7B3B5F8A249E1B5C0AF9BD52D7897">
    <w:name w:val="47A7B3B5F8A249E1B5C0AF9BD52D7897"/>
    <w:rsid w:val="00B958FA"/>
  </w:style>
  <w:style w:type="paragraph" w:customStyle="1" w:styleId="8DC5CCD7950249DCBD2BAE4E11921322">
    <w:name w:val="8DC5CCD7950249DCBD2BAE4E11921322"/>
    <w:rsid w:val="00B958FA"/>
  </w:style>
  <w:style w:type="paragraph" w:customStyle="1" w:styleId="1BF02CE7E9A74B7491E4E4943044239F">
    <w:name w:val="1BF02CE7E9A74B7491E4E4943044239F"/>
    <w:rsid w:val="00B958FA"/>
  </w:style>
  <w:style w:type="paragraph" w:customStyle="1" w:styleId="38D27E1908FA4383ADB9E3A9E236A20D">
    <w:name w:val="38D27E1908FA4383ADB9E3A9E236A20D"/>
    <w:rsid w:val="00B958FA"/>
  </w:style>
  <w:style w:type="paragraph" w:customStyle="1" w:styleId="902F843A79114CE3B41F7F12D5618C14">
    <w:name w:val="902F843A79114CE3B41F7F12D5618C14"/>
    <w:rsid w:val="00B958FA"/>
  </w:style>
  <w:style w:type="paragraph" w:customStyle="1" w:styleId="18A2CA299A704759A661A33EA29C4405">
    <w:name w:val="18A2CA299A704759A661A33EA29C4405"/>
    <w:rsid w:val="00B958FA"/>
  </w:style>
  <w:style w:type="paragraph" w:customStyle="1" w:styleId="9FB3848311C741939209DA21A0BA87C8">
    <w:name w:val="9FB3848311C741939209DA21A0BA87C8"/>
    <w:rsid w:val="00B958FA"/>
  </w:style>
  <w:style w:type="paragraph" w:customStyle="1" w:styleId="C5B2848D40A54E49A603A44F76759655">
    <w:name w:val="C5B2848D40A54E49A603A44F76759655"/>
    <w:rsid w:val="00B958FA"/>
  </w:style>
  <w:style w:type="paragraph" w:customStyle="1" w:styleId="F19081AE719147B3936693BC5EA8BE8E">
    <w:name w:val="F19081AE719147B3936693BC5EA8BE8E"/>
    <w:rsid w:val="00B958FA"/>
  </w:style>
  <w:style w:type="paragraph" w:customStyle="1" w:styleId="BF4E973650DE401CBCC4EFF10F84ECF2">
    <w:name w:val="BF4E973650DE401CBCC4EFF10F84ECF2"/>
    <w:rsid w:val="00B958FA"/>
  </w:style>
  <w:style w:type="paragraph" w:customStyle="1" w:styleId="05CDDE405EC64FA5B32CEC60FCF91AA1">
    <w:name w:val="05CDDE405EC64FA5B32CEC60FCF91AA1"/>
    <w:rsid w:val="00B958FA"/>
  </w:style>
  <w:style w:type="paragraph" w:customStyle="1" w:styleId="D34127B9575744EBB5B6D41CF1768B78">
    <w:name w:val="D34127B9575744EBB5B6D41CF1768B78"/>
    <w:rsid w:val="00B958FA"/>
  </w:style>
  <w:style w:type="paragraph" w:customStyle="1" w:styleId="8B1C4D57F42441F18887FF2DD7FFC3FD">
    <w:name w:val="8B1C4D57F42441F18887FF2DD7FFC3FD"/>
    <w:rsid w:val="00B958FA"/>
  </w:style>
  <w:style w:type="paragraph" w:customStyle="1" w:styleId="9F2E52F510BC4411AD20ED867AC9A0B3">
    <w:name w:val="9F2E52F510BC4411AD20ED867AC9A0B3"/>
    <w:rsid w:val="00B958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836377C-3ECF-4FBE-967C-8F1B51FF9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2019-11-14T16:32:00Z</dcterms:created>
  <dcterms:modified xsi:type="dcterms:W3CDTF">2019-11-14T19:08:00Z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