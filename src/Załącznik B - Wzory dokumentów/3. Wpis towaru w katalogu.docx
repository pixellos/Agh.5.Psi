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098DD9B8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3AA9E53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22CC47CD" w14:textId="7BD63C8B" w:rsidR="00265218" w:rsidRPr="00410E03" w:rsidRDefault="006D4FC0" w:rsidP="0035052D">
            <w:pPr>
              <w:pStyle w:val="Title"/>
            </w:pPr>
            <w:r>
              <w:t xml:space="preserve">Formularz danych </w:t>
            </w:r>
            <w:r w:rsidR="00835459">
              <w:t>towaru</w:t>
            </w:r>
          </w:p>
        </w:tc>
        <w:tc>
          <w:tcPr>
            <w:tcW w:w="2405" w:type="pct"/>
            <w:shd w:val="clear" w:color="auto" w:fill="auto"/>
          </w:tcPr>
          <w:p w14:paraId="11EB59D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CE35DB0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615"/>
              <w:gridCol w:w="269"/>
              <w:gridCol w:w="31"/>
              <w:gridCol w:w="1477"/>
              <w:gridCol w:w="300"/>
              <w:gridCol w:w="1339"/>
              <w:gridCol w:w="238"/>
              <w:gridCol w:w="62"/>
              <w:gridCol w:w="3065"/>
            </w:tblGrid>
            <w:tr w:rsidR="00C50E6D" w:rsidRPr="00410E03" w14:paraId="58AD8D35" w14:textId="77777777" w:rsidTr="00A02846">
              <w:trPr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9EAA90A" w14:textId="77777777" w:rsidR="00C50E6D" w:rsidRPr="00410E03" w:rsidRDefault="00C50E6D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A63A6F3" w14:textId="77777777" w:rsidR="00C50E6D" w:rsidRPr="00410E03" w:rsidRDefault="00C50E6D" w:rsidP="00915359"/>
              </w:tc>
              <w:tc>
                <w:tcPr>
                  <w:tcW w:w="7396" w:type="dxa"/>
                  <w:gridSpan w:val="9"/>
                  <w:tcBorders>
                    <w:bottom w:val="single" w:sz="4" w:space="0" w:color="808080" w:themeColor="background1" w:themeShade="80"/>
                  </w:tcBorders>
                </w:tcPr>
                <w:p w14:paraId="2C08623D" w14:textId="77777777" w:rsidR="00C50E6D" w:rsidRPr="00410E03" w:rsidRDefault="00C50E6D" w:rsidP="00915359"/>
              </w:tc>
            </w:tr>
            <w:tr w:rsidR="00C50E6D" w:rsidRPr="009F4149" w14:paraId="23BC4191" w14:textId="77777777" w:rsidTr="00A02846"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150F1C4C" w14:textId="64E12F72" w:rsidR="00C50E6D" w:rsidRPr="009F4149" w:rsidRDefault="00D4148B" w:rsidP="009F4149">
                  <w:pPr>
                    <w:pStyle w:val="BoldText"/>
                  </w:pPr>
                  <w:r>
                    <w:t>Data</w:t>
                  </w:r>
                  <w:bookmarkStart w:id="0" w:name="_GoBack"/>
                  <w:bookmarkEnd w:id="0"/>
                </w:p>
              </w:tc>
              <w:tc>
                <w:tcPr>
                  <w:tcW w:w="300" w:type="dxa"/>
                </w:tcPr>
                <w:p w14:paraId="7FBD549D" w14:textId="77777777" w:rsidR="00C50E6D" w:rsidRPr="009F4149" w:rsidRDefault="00C50E6D" w:rsidP="009F4149">
                  <w:pPr>
                    <w:pStyle w:val="BoldText"/>
                  </w:pPr>
                </w:p>
              </w:tc>
              <w:tc>
                <w:tcPr>
                  <w:tcW w:w="7396" w:type="dxa"/>
                  <w:gridSpan w:val="9"/>
                  <w:tcBorders>
                    <w:top w:val="single" w:sz="4" w:space="0" w:color="808080" w:themeColor="background1" w:themeShade="80"/>
                  </w:tcBorders>
                </w:tcPr>
                <w:p w14:paraId="1D641667" w14:textId="6C8541B5" w:rsidR="00C50E6D" w:rsidRPr="009F4149" w:rsidRDefault="003531F3" w:rsidP="009F4149">
                  <w:pPr>
                    <w:pStyle w:val="BoldText"/>
                  </w:pPr>
                  <w:sdt>
                    <w:sdtPr>
                      <w:id w:val="-1132778625"/>
                      <w:placeholder>
                        <w:docPart w:val="772D735945BE44B4A1B656360A1E1346"/>
                      </w:placeholder>
                      <w15:appearance w15:val="hidden"/>
                      <w:text/>
                    </w:sdtPr>
                    <w:sdtEndPr/>
                    <w:sdtContent>
                      <w:r w:rsidR="000517A5">
                        <w:t>Konsultant</w:t>
                      </w:r>
                    </w:sdtContent>
                  </w:sdt>
                </w:p>
              </w:tc>
            </w:tr>
            <w:tr w:rsidR="00A3321A" w:rsidRPr="00410E03" w14:paraId="4F361989" w14:textId="77777777" w:rsidTr="00A02846"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082C0A7B" w14:textId="77777777" w:rsidR="00A3321A" w:rsidRPr="00410E03" w:rsidRDefault="00A3321A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C9ACA02" w14:textId="77777777" w:rsidR="00A3321A" w:rsidRPr="00410E03" w:rsidRDefault="00A3321A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7944607A" w14:textId="7ECB1678" w:rsidR="00A3321A" w:rsidRPr="00410E03" w:rsidRDefault="00835459" w:rsidP="00915359">
                  <w:r>
                    <w:t>Dostępny/Niedostępny/Wycofywany</w:t>
                  </w:r>
                </w:p>
              </w:tc>
            </w:tr>
            <w:tr w:rsidR="00E141F4" w:rsidRPr="009F4149" w14:paraId="4F3D5C80" w14:textId="77777777" w:rsidTr="00A02846">
              <w:trPr>
                <w:trHeight w:val="454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97E884A" w14:textId="1A7E4F34" w:rsidR="00E141F4" w:rsidRPr="009F4149" w:rsidRDefault="00627B3D" w:rsidP="009F4149">
                  <w:pPr>
                    <w:pStyle w:val="BoldText"/>
                  </w:pPr>
                  <w:r>
                    <w:t>Powód zmiany</w:t>
                  </w:r>
                </w:p>
              </w:tc>
              <w:tc>
                <w:tcPr>
                  <w:tcW w:w="300" w:type="dxa"/>
                </w:tcPr>
                <w:p w14:paraId="363F71D3" w14:textId="77777777" w:rsidR="00E141F4" w:rsidRPr="009F4149" w:rsidRDefault="00E141F4" w:rsidP="009F414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AFE778E" w14:textId="0B5DB02F" w:rsidR="00E141F4" w:rsidRPr="009F4149" w:rsidRDefault="00950E8C" w:rsidP="009F4149">
                  <w:pPr>
                    <w:pStyle w:val="BoldText"/>
                  </w:pPr>
                  <w:r>
                    <w:t>Stan</w:t>
                  </w:r>
                </w:p>
              </w:tc>
            </w:tr>
            <w:tr w:rsidR="00E141F4" w:rsidRPr="00410E03" w14:paraId="5ED80158" w14:textId="77777777" w:rsidTr="00A02846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00127325" w14:textId="50968F4A" w:rsidR="00E141F4" w:rsidRPr="00410E03" w:rsidRDefault="00DD7EC7" w:rsidP="0035052D">
                  <w:pPr>
                    <w:pStyle w:val="BlueBoldText"/>
                  </w:pPr>
                  <w:r>
                    <w:t xml:space="preserve">Informacje o </w:t>
                  </w:r>
                  <w:r w:rsidR="00835459">
                    <w:t>towarze</w:t>
                  </w:r>
                </w:p>
              </w:tc>
            </w:tr>
            <w:tr w:rsidR="00E141F4" w:rsidRPr="00410E03" w14:paraId="045D83B2" w14:textId="77777777" w:rsidTr="00A02846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1FB881EF" w14:textId="77777777" w:rsidR="00E141F4" w:rsidRPr="00410E03" w:rsidRDefault="00E141F4" w:rsidP="00915359"/>
              </w:tc>
            </w:tr>
            <w:tr w:rsidR="00E61D15" w:rsidRPr="00410E03" w14:paraId="0F359FAA" w14:textId="77777777" w:rsidTr="00A02846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291FD49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05AEA726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84F172D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2D38DFEE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9F38B58" w14:textId="77777777" w:rsidR="00E61D15" w:rsidRPr="00410E03" w:rsidRDefault="00E61D15" w:rsidP="00915359"/>
              </w:tc>
            </w:tr>
            <w:tr w:rsidR="00E301A2" w:rsidRPr="009F4149" w14:paraId="6414E03C" w14:textId="77777777" w:rsidTr="00A02846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173AF76E" w14:textId="6709FA7F" w:rsidR="00E301A2" w:rsidRPr="009F4149" w:rsidRDefault="00835459" w:rsidP="009F4149">
                  <w:pPr>
                    <w:pStyle w:val="BoldText"/>
                  </w:pPr>
                  <w:r>
                    <w:t>Wewnętrzny numer ID</w:t>
                  </w:r>
                </w:p>
              </w:tc>
              <w:tc>
                <w:tcPr>
                  <w:tcW w:w="3385" w:type="dxa"/>
                  <w:gridSpan w:val="5"/>
                </w:tcPr>
                <w:p w14:paraId="4C32F30E" w14:textId="54C0C78E" w:rsidR="00E301A2" w:rsidRPr="009F4149" w:rsidRDefault="00835459" w:rsidP="009F4149">
                  <w:pPr>
                    <w:pStyle w:val="BoldText"/>
                  </w:pPr>
                  <w:r>
                    <w:t>Zewnętrzny numer ID</w:t>
                  </w:r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59A32D7C" w14:textId="212B72BB" w:rsidR="00E301A2" w:rsidRPr="009F4149" w:rsidRDefault="00835459" w:rsidP="009F4149">
                  <w:pPr>
                    <w:pStyle w:val="BoldText"/>
                  </w:pPr>
                  <w:r>
                    <w:t>Nazwa</w:t>
                  </w:r>
                </w:p>
              </w:tc>
            </w:tr>
            <w:tr w:rsidR="00E61D15" w:rsidRPr="00410E03" w14:paraId="52798392" w14:textId="77777777" w:rsidTr="00A02846">
              <w:trPr>
                <w:trHeight w:val="414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0FEB571C" w14:textId="77777777" w:rsidR="00E61D15" w:rsidRPr="00410E03" w:rsidRDefault="00E61D15" w:rsidP="00915359"/>
              </w:tc>
            </w:tr>
            <w:tr w:rsidR="00E61D15" w:rsidRPr="00410E03" w14:paraId="51C93EF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top w:val="single" w:sz="4" w:space="0" w:color="808080" w:themeColor="background1" w:themeShade="80"/>
                  </w:tcBorders>
                </w:tcPr>
                <w:p w14:paraId="1AB94CEF" w14:textId="63CE334E" w:rsidR="00E61D15" w:rsidRPr="00410E03" w:rsidRDefault="00835459" w:rsidP="0035052D">
                  <w:pPr>
                    <w:pStyle w:val="BoldText"/>
                  </w:pPr>
                  <w:r>
                    <w:t>Pełna nazwa</w:t>
                  </w:r>
                </w:p>
              </w:tc>
            </w:tr>
            <w:tr w:rsidR="00E61D15" w:rsidRPr="00410E03" w14:paraId="5ADDBEF0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080A6C0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289EF9C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0BA280A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09EBE7B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4FE4D05" w14:textId="76A4A4CA" w:rsidR="00E61D15" w:rsidRPr="00410E03" w:rsidRDefault="00835459" w:rsidP="00915359">
                  <w:r>
                    <w:t>1</w:t>
                  </w:r>
                </w:p>
              </w:tc>
            </w:tr>
            <w:tr w:rsidR="00E61D15" w:rsidRPr="009F4149" w14:paraId="599AFBBF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07F2DC6D" w14:textId="7FAE5267" w:rsidR="00E61D15" w:rsidRPr="009F4149" w:rsidRDefault="00835459" w:rsidP="009F4149">
                  <w:pPr>
                    <w:pStyle w:val="BoldText"/>
                  </w:pPr>
                  <w:r>
                    <w:t>Wymiary</w:t>
                  </w:r>
                </w:p>
              </w:tc>
              <w:tc>
                <w:tcPr>
                  <w:tcW w:w="300" w:type="dxa"/>
                  <w:gridSpan w:val="2"/>
                </w:tcPr>
                <w:p w14:paraId="0AFEEFE8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7146547F" w14:textId="1621EA66" w:rsidR="00E61D15" w:rsidRPr="009F4149" w:rsidRDefault="00835459" w:rsidP="009F4149">
                  <w:pPr>
                    <w:pStyle w:val="BoldText"/>
                  </w:pPr>
                  <w:r>
                    <w:t>Waga</w:t>
                  </w:r>
                </w:p>
              </w:tc>
              <w:tc>
                <w:tcPr>
                  <w:tcW w:w="300" w:type="dxa"/>
                  <w:gridSpan w:val="2"/>
                </w:tcPr>
                <w:p w14:paraId="32247556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065" w:type="dxa"/>
                  <w:tcBorders>
                    <w:top w:val="single" w:sz="4" w:space="0" w:color="808080" w:themeColor="background1" w:themeShade="80"/>
                  </w:tcBorders>
                </w:tcPr>
                <w:p w14:paraId="3BB63EFB" w14:textId="292474E1" w:rsidR="00E61D15" w:rsidRPr="009F4149" w:rsidRDefault="00835459" w:rsidP="009F4149">
                  <w:pPr>
                    <w:pStyle w:val="BoldText"/>
                  </w:pPr>
                  <w:r>
                    <w:t>Ilość sztuk (aplikowalne)</w:t>
                  </w:r>
                </w:p>
              </w:tc>
            </w:tr>
            <w:tr w:rsidR="00E61D15" w:rsidRPr="00410E03" w14:paraId="301F9C7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29B8C30D" w14:textId="77777777" w:rsidR="00E61D15" w:rsidRPr="00410E03" w:rsidRDefault="00E61D15" w:rsidP="00915359"/>
              </w:tc>
            </w:tr>
            <w:tr w:rsidR="00E61D15" w:rsidRPr="00410E03" w14:paraId="66BBFD52" w14:textId="77777777" w:rsidTr="00A02846">
              <w:trPr>
                <w:trHeight w:val="346"/>
              </w:trPr>
              <w:tc>
                <w:tcPr>
                  <w:tcW w:w="9897" w:type="dxa"/>
                  <w:gridSpan w:val="11"/>
                  <w:tcBorders>
                    <w:top w:val="single" w:sz="4" w:space="0" w:color="808080" w:themeColor="background1" w:themeShade="80"/>
                  </w:tcBorders>
                </w:tcPr>
                <w:p w14:paraId="47C18945" w14:textId="54EC9420" w:rsidR="00E61D15" w:rsidRPr="00410E03" w:rsidRDefault="00835459" w:rsidP="0035052D">
                  <w:pPr>
                    <w:pStyle w:val="BoldText"/>
                  </w:pPr>
                  <w:r>
                    <w:t>Opis</w:t>
                  </w:r>
                </w:p>
              </w:tc>
            </w:tr>
            <w:tr w:rsidR="00915359" w:rsidRPr="00410E03" w14:paraId="20EBB2A3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4F22A26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6947DB3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04B14D36" w14:textId="77777777" w:rsidR="00915359" w:rsidRPr="00410E03" w:rsidRDefault="00915359" w:rsidP="00915359"/>
              </w:tc>
            </w:tr>
            <w:tr w:rsidR="00915359" w:rsidRPr="00D467B2" w14:paraId="23510951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0D30DC87" w14:textId="49BE9A9D" w:rsidR="00915359" w:rsidRPr="00D467B2" w:rsidRDefault="00835459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Kategoria</w:t>
                  </w:r>
                </w:p>
              </w:tc>
              <w:tc>
                <w:tcPr>
                  <w:tcW w:w="300" w:type="dxa"/>
                </w:tcPr>
                <w:p w14:paraId="2688DB32" w14:textId="77777777" w:rsidR="00915359" w:rsidRPr="00D467B2" w:rsidRDefault="00915359" w:rsidP="00915359">
                  <w:pPr>
                    <w:pStyle w:val="BoldText"/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B4DD0D2" w14:textId="639357DF" w:rsidR="00915359" w:rsidRPr="00D467B2" w:rsidRDefault="00835459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Klasa ryzyka</w:t>
                  </w:r>
                </w:p>
              </w:tc>
            </w:tr>
            <w:tr w:rsidR="00915359" w:rsidRPr="00D467B2" w14:paraId="7E2E90D8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76DF3A2B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300" w:type="dxa"/>
                </w:tcPr>
                <w:p w14:paraId="6CC78A57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3E131C39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</w:tr>
            <w:tr w:rsidR="00915359" w:rsidRPr="00410E03" w14:paraId="4F10D6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5B779C03" w14:textId="41A68E4F" w:rsidR="00915359" w:rsidRPr="00835459" w:rsidRDefault="00835459" w:rsidP="0035052D">
                  <w:pPr>
                    <w:pStyle w:val="BoldText"/>
                  </w:pPr>
                  <w:r w:rsidRPr="00835459">
                    <w:t>Czy na zamówienie</w:t>
                  </w:r>
                </w:p>
              </w:tc>
              <w:tc>
                <w:tcPr>
                  <w:tcW w:w="300" w:type="dxa"/>
                </w:tcPr>
                <w:p w14:paraId="16A90E83" w14:textId="77777777" w:rsidR="00915359" w:rsidRPr="00410E03" w:rsidRDefault="00915359" w:rsidP="0091535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E9E6EE2" w14:textId="1831F34A" w:rsidR="00915359" w:rsidRPr="00410E03" w:rsidRDefault="00D467B2" w:rsidP="0035052D">
                  <w:pPr>
                    <w:pStyle w:val="BoldText"/>
                  </w:pPr>
                  <w:r>
                    <w:t xml:space="preserve">Czy </w:t>
                  </w:r>
                  <w:r w:rsidR="00835459">
                    <w:t>można naprawiać</w:t>
                  </w:r>
                </w:p>
              </w:tc>
            </w:tr>
            <w:tr w:rsidR="00915359" w:rsidRPr="00410E03" w14:paraId="22DF34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3F842B8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7624752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6FAEE049" w14:textId="77777777" w:rsidR="00915359" w:rsidRPr="00410E03" w:rsidRDefault="00915359" w:rsidP="00915359"/>
              </w:tc>
            </w:tr>
            <w:tr w:rsidR="00915359" w:rsidRPr="00410E03" w14:paraId="6A4C44B7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7E44C18" w14:textId="1207879B" w:rsidR="00915359" w:rsidRPr="00410E03" w:rsidRDefault="00835459" w:rsidP="0035052D">
                  <w:pPr>
                    <w:pStyle w:val="BoldText"/>
                  </w:pPr>
                  <w:r>
                    <w:t xml:space="preserve">Główny </w:t>
                  </w:r>
                  <w:r w:rsidR="00E02D10">
                    <w:t>Dostawca</w:t>
                  </w:r>
                  <w:r>
                    <w:t xml:space="preserve"> / Dostawcy</w:t>
                  </w:r>
                </w:p>
              </w:tc>
              <w:tc>
                <w:tcPr>
                  <w:tcW w:w="300" w:type="dxa"/>
                </w:tcPr>
                <w:p w14:paraId="3C48348C" w14:textId="77777777" w:rsidR="00915359" w:rsidRPr="00410E03" w:rsidRDefault="00915359" w:rsidP="00E61D15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914B40E" w14:textId="148E060B" w:rsidR="00915359" w:rsidRPr="00410E03" w:rsidRDefault="00E02D10" w:rsidP="0035052D">
                  <w:pPr>
                    <w:pStyle w:val="BoldText"/>
                  </w:pPr>
                  <w:r>
                    <w:t>Dodatkowe uwagi</w:t>
                  </w:r>
                </w:p>
              </w:tc>
            </w:tr>
          </w:tbl>
          <w:p w14:paraId="5AB3A9C7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031D64" w14:textId="77777777" w:rsidR="003531F3" w:rsidRDefault="003531F3" w:rsidP="00CF31BB">
      <w:r>
        <w:separator/>
      </w:r>
    </w:p>
  </w:endnote>
  <w:endnote w:type="continuationSeparator" w:id="0">
    <w:p w14:paraId="47719A03" w14:textId="77777777" w:rsidR="003531F3" w:rsidRDefault="003531F3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 20, 91-341 Łódź</w:t>
          </w:r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42D077" w14:textId="77777777" w:rsidR="003531F3" w:rsidRDefault="003531F3" w:rsidP="00CF31BB">
      <w:r>
        <w:separator/>
      </w:r>
    </w:p>
  </w:footnote>
  <w:footnote w:type="continuationSeparator" w:id="0">
    <w:p w14:paraId="7E944800" w14:textId="77777777" w:rsidR="003531F3" w:rsidRDefault="003531F3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eastAsia="en-A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removePersonalInformation/>
  <w:removeDateAndTime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4400D"/>
    <w:rsid w:val="0035052D"/>
    <w:rsid w:val="003531F3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4902"/>
    <w:rsid w:val="00835459"/>
    <w:rsid w:val="00835DE8"/>
    <w:rsid w:val="008C5804"/>
    <w:rsid w:val="008D3EE1"/>
    <w:rsid w:val="00915359"/>
    <w:rsid w:val="00950E8C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148B"/>
    <w:rsid w:val="00D41914"/>
    <w:rsid w:val="00D4436A"/>
    <w:rsid w:val="00D467B2"/>
    <w:rsid w:val="00D832D3"/>
    <w:rsid w:val="00DB5CAA"/>
    <w:rsid w:val="00DD7EC7"/>
    <w:rsid w:val="00DE3C23"/>
    <w:rsid w:val="00E02D10"/>
    <w:rsid w:val="00E141F4"/>
    <w:rsid w:val="00E301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2D735945BE44B4A1B656360A1E1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9BD57-549D-4ABB-982D-861E03A373EC}"/>
      </w:docPartPr>
      <w:docPartBody>
        <w:p w:rsidR="00F44279" w:rsidRDefault="00ED373F">
          <w:pPr>
            <w:pStyle w:val="772D735945BE44B4A1B656360A1E1346"/>
          </w:pPr>
          <w:r w:rsidRPr="009F4149">
            <w:t>Agent/Representative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8FA"/>
    <w:rsid w:val="00034912"/>
    <w:rsid w:val="006A4B30"/>
    <w:rsid w:val="008E6E33"/>
    <w:rsid w:val="00B958FA"/>
    <w:rsid w:val="00ED373F"/>
    <w:rsid w:val="00F44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7A54E49AEB40ACB140ABC882CC60C6">
    <w:name w:val="6E7A54E49AEB40ACB140ABC882CC60C6"/>
  </w:style>
  <w:style w:type="paragraph" w:customStyle="1" w:styleId="DAC3D615C1704B4AA96DA9561D6A3FA1">
    <w:name w:val="DAC3D615C1704B4AA96DA9561D6A3FA1"/>
  </w:style>
  <w:style w:type="paragraph" w:customStyle="1" w:styleId="772D735945BE44B4A1B656360A1E1346">
    <w:name w:val="772D735945BE44B4A1B656360A1E1346"/>
  </w:style>
  <w:style w:type="paragraph" w:customStyle="1" w:styleId="741480A2669F4E4FA14784ACA67CBD32">
    <w:name w:val="741480A2669F4E4FA14784ACA67CBD32"/>
  </w:style>
  <w:style w:type="paragraph" w:customStyle="1" w:styleId="FC9856172A4F4BB88975BAFA9A6420EB">
    <w:name w:val="FC9856172A4F4BB88975BAFA9A6420EB"/>
  </w:style>
  <w:style w:type="paragraph" w:customStyle="1" w:styleId="93C9501597FA4ECC876DABBC63EEC6C3">
    <w:name w:val="93C9501597FA4ECC876DABBC63EEC6C3"/>
  </w:style>
  <w:style w:type="paragraph" w:customStyle="1" w:styleId="2646E234E7984A349A3635C352346898">
    <w:name w:val="2646E234E7984A349A3635C352346898"/>
  </w:style>
  <w:style w:type="paragraph" w:customStyle="1" w:styleId="4616038EE7974B4EB15B3C138551CBBD">
    <w:name w:val="4616038EE7974B4EB15B3C138551CBBD"/>
  </w:style>
  <w:style w:type="paragraph" w:customStyle="1" w:styleId="E044A311C41847D9901357BEA659FB5F">
    <w:name w:val="E044A311C41847D9901357BEA659FB5F"/>
  </w:style>
  <w:style w:type="paragraph" w:customStyle="1" w:styleId="7AD0F60EDC0A45749636A81C6AA65CEB">
    <w:name w:val="7AD0F60EDC0A45749636A81C6AA65CEB"/>
  </w:style>
  <w:style w:type="paragraph" w:customStyle="1" w:styleId="79FD62933CDD439694136394B06A75E3">
    <w:name w:val="79FD62933CDD439694136394B06A75E3"/>
  </w:style>
  <w:style w:type="paragraph" w:customStyle="1" w:styleId="E6063F03F920454BB14C545F13916D4D">
    <w:name w:val="E6063F03F920454BB14C545F13916D4D"/>
  </w:style>
  <w:style w:type="paragraph" w:customStyle="1" w:styleId="4BDC98536C384D7DB6A3C4E88708CE6C">
    <w:name w:val="4BDC98536C384D7DB6A3C4E88708CE6C"/>
  </w:style>
  <w:style w:type="paragraph" w:customStyle="1" w:styleId="DB24B40447EA4B83AF91A903A7A317A7">
    <w:name w:val="DB24B40447EA4B83AF91A903A7A317A7"/>
  </w:style>
  <w:style w:type="paragraph" w:customStyle="1" w:styleId="B4990348A74C40BD8B34AEC3EEB022A3">
    <w:name w:val="B4990348A74C40BD8B34AEC3EEB022A3"/>
  </w:style>
  <w:style w:type="paragraph" w:customStyle="1" w:styleId="03F65E8B18DC46D3A753DFE7EE6E48FC">
    <w:name w:val="03F65E8B18DC46D3A753DFE7EE6E48FC"/>
  </w:style>
  <w:style w:type="paragraph" w:customStyle="1" w:styleId="7A45D4F314BB48629EC3C0F2BA1DDF95">
    <w:name w:val="7A45D4F314BB48629EC3C0F2BA1DDF95"/>
  </w:style>
  <w:style w:type="paragraph" w:customStyle="1" w:styleId="E6C68E34DBD744B3AC6C842BEBDE20D4">
    <w:name w:val="E6C68E34DBD744B3AC6C842BEBDE20D4"/>
  </w:style>
  <w:style w:type="paragraph" w:customStyle="1" w:styleId="3BD215E7FEDD436697B79118A2AF052C">
    <w:name w:val="3BD215E7FEDD436697B79118A2AF052C"/>
  </w:style>
  <w:style w:type="paragraph" w:customStyle="1" w:styleId="309EE392B5CE403AB1F021653A6DE0FD">
    <w:name w:val="309EE392B5CE403AB1F021653A6DE0FD"/>
  </w:style>
  <w:style w:type="paragraph" w:customStyle="1" w:styleId="A1BF84B7D352400BB0879B866398D7ED">
    <w:name w:val="A1BF84B7D352400BB0879B866398D7ED"/>
  </w:style>
  <w:style w:type="paragraph" w:customStyle="1" w:styleId="FAA46181B82242508A974C7167357EEB">
    <w:name w:val="FAA46181B82242508A974C7167357EEB"/>
  </w:style>
  <w:style w:type="paragraph" w:customStyle="1" w:styleId="1DBCC98BFE6145E1A8CACB178C4AC918">
    <w:name w:val="1DBCC98BFE6145E1A8CACB178C4AC918"/>
    <w:rsid w:val="00B958FA"/>
  </w:style>
  <w:style w:type="paragraph" w:customStyle="1" w:styleId="D82B5A8F4A6B45C38B13BADF0AABC1AA">
    <w:name w:val="D82B5A8F4A6B45C38B13BADF0AABC1AA"/>
    <w:rsid w:val="00B958FA"/>
  </w:style>
  <w:style w:type="paragraph" w:customStyle="1" w:styleId="9CB0C6919F2E465BAFE5C7725E979DE6">
    <w:name w:val="9CB0C6919F2E465BAFE5C7725E979DE6"/>
    <w:rsid w:val="00B958FA"/>
  </w:style>
  <w:style w:type="paragraph" w:customStyle="1" w:styleId="7AACAD26AD30495BB5B0A9B60CC271CD">
    <w:name w:val="7AACAD26AD30495BB5B0A9B60CC271CD"/>
    <w:rsid w:val="00B958FA"/>
  </w:style>
  <w:style w:type="paragraph" w:customStyle="1" w:styleId="A240A1F13A3E4AC4984A6AA1F7AD8A46">
    <w:name w:val="A240A1F13A3E4AC4984A6AA1F7AD8A46"/>
    <w:rsid w:val="00B958FA"/>
  </w:style>
  <w:style w:type="paragraph" w:customStyle="1" w:styleId="6CC470A55C3C486CB1CFB4AABD60194F">
    <w:name w:val="6CC470A55C3C486CB1CFB4AABD60194F"/>
    <w:rsid w:val="00B958FA"/>
  </w:style>
  <w:style w:type="paragraph" w:customStyle="1" w:styleId="76B00ADB34074EAEBDB1899CBC8E2669">
    <w:name w:val="76B00ADB34074EAEBDB1899CBC8E2669"/>
    <w:rsid w:val="00B958FA"/>
  </w:style>
  <w:style w:type="paragraph" w:customStyle="1" w:styleId="0044128750214FA2A9F92E11A1288B35">
    <w:name w:val="0044128750214FA2A9F92E11A1288B35"/>
    <w:rsid w:val="00B958FA"/>
  </w:style>
  <w:style w:type="paragraph" w:customStyle="1" w:styleId="B0D23F76E3DB482EAC3B78F99F8A3ED0">
    <w:name w:val="B0D23F76E3DB482EAC3B78F99F8A3ED0"/>
    <w:rsid w:val="00B958FA"/>
  </w:style>
  <w:style w:type="paragraph" w:customStyle="1" w:styleId="C92A1E1FBE8C46F3A59F195371265239">
    <w:name w:val="C92A1E1FBE8C46F3A59F195371265239"/>
    <w:rsid w:val="00B958FA"/>
  </w:style>
  <w:style w:type="paragraph" w:customStyle="1" w:styleId="CFD8E4E35E9A4F0CB04649158AA6D77C">
    <w:name w:val="CFD8E4E35E9A4F0CB04649158AA6D77C"/>
    <w:rsid w:val="00B958FA"/>
  </w:style>
  <w:style w:type="paragraph" w:customStyle="1" w:styleId="2B2FE97297BB49D8AB26C92F6A827476">
    <w:name w:val="2B2FE97297BB49D8AB26C92F6A827476"/>
    <w:rsid w:val="00B958FA"/>
  </w:style>
  <w:style w:type="paragraph" w:customStyle="1" w:styleId="031F7204008144F89C7D7293B69BF5E6">
    <w:name w:val="031F7204008144F89C7D7293B69BF5E6"/>
    <w:rsid w:val="00B958FA"/>
  </w:style>
  <w:style w:type="paragraph" w:customStyle="1" w:styleId="0431D6F7CDB9468080B53B2B5BB9AB4C">
    <w:name w:val="0431D6F7CDB9468080B53B2B5BB9AB4C"/>
    <w:rsid w:val="00B958FA"/>
  </w:style>
  <w:style w:type="paragraph" w:customStyle="1" w:styleId="47A7B3B5F8A249E1B5C0AF9BD52D7897">
    <w:name w:val="47A7B3B5F8A249E1B5C0AF9BD52D7897"/>
    <w:rsid w:val="00B958FA"/>
  </w:style>
  <w:style w:type="paragraph" w:customStyle="1" w:styleId="8DC5CCD7950249DCBD2BAE4E11921322">
    <w:name w:val="8DC5CCD7950249DCBD2BAE4E11921322"/>
    <w:rsid w:val="00B958FA"/>
  </w:style>
  <w:style w:type="paragraph" w:customStyle="1" w:styleId="1BF02CE7E9A74B7491E4E4943044239F">
    <w:name w:val="1BF02CE7E9A74B7491E4E4943044239F"/>
    <w:rsid w:val="00B958FA"/>
  </w:style>
  <w:style w:type="paragraph" w:customStyle="1" w:styleId="38D27E1908FA4383ADB9E3A9E236A20D">
    <w:name w:val="38D27E1908FA4383ADB9E3A9E236A20D"/>
    <w:rsid w:val="00B958FA"/>
  </w:style>
  <w:style w:type="paragraph" w:customStyle="1" w:styleId="902F843A79114CE3B41F7F12D5618C14">
    <w:name w:val="902F843A79114CE3B41F7F12D5618C14"/>
    <w:rsid w:val="00B958FA"/>
  </w:style>
  <w:style w:type="paragraph" w:customStyle="1" w:styleId="18A2CA299A704759A661A33EA29C4405">
    <w:name w:val="18A2CA299A704759A661A33EA29C4405"/>
    <w:rsid w:val="00B958FA"/>
  </w:style>
  <w:style w:type="paragraph" w:customStyle="1" w:styleId="9FB3848311C741939209DA21A0BA87C8">
    <w:name w:val="9FB3848311C741939209DA21A0BA87C8"/>
    <w:rsid w:val="00B958FA"/>
  </w:style>
  <w:style w:type="paragraph" w:customStyle="1" w:styleId="C5B2848D40A54E49A603A44F76759655">
    <w:name w:val="C5B2848D40A54E49A603A44F76759655"/>
    <w:rsid w:val="00B958FA"/>
  </w:style>
  <w:style w:type="paragraph" w:customStyle="1" w:styleId="F19081AE719147B3936693BC5EA8BE8E">
    <w:name w:val="F19081AE719147B3936693BC5EA8BE8E"/>
    <w:rsid w:val="00B958FA"/>
  </w:style>
  <w:style w:type="paragraph" w:customStyle="1" w:styleId="BF4E973650DE401CBCC4EFF10F84ECF2">
    <w:name w:val="BF4E973650DE401CBCC4EFF10F84ECF2"/>
    <w:rsid w:val="00B958FA"/>
  </w:style>
  <w:style w:type="paragraph" w:customStyle="1" w:styleId="05CDDE405EC64FA5B32CEC60FCF91AA1">
    <w:name w:val="05CDDE405EC64FA5B32CEC60FCF91AA1"/>
    <w:rsid w:val="00B958FA"/>
  </w:style>
  <w:style w:type="paragraph" w:customStyle="1" w:styleId="D34127B9575744EBB5B6D41CF1768B78">
    <w:name w:val="D34127B9575744EBB5B6D41CF1768B78"/>
    <w:rsid w:val="00B958FA"/>
  </w:style>
  <w:style w:type="paragraph" w:customStyle="1" w:styleId="8B1C4D57F42441F18887FF2DD7FFC3FD">
    <w:name w:val="8B1C4D57F42441F18887FF2DD7FFC3FD"/>
    <w:rsid w:val="00B958FA"/>
  </w:style>
  <w:style w:type="paragraph" w:customStyle="1" w:styleId="9F2E52F510BC4411AD20ED867AC9A0B3">
    <w:name w:val="9F2E52F510BC4411AD20ED867AC9A0B3"/>
    <w:rsid w:val="00B958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6B2C143-102E-4C06-96BC-C04ED62FA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form.dotx</Template>
  <TotalTime>0</TotalTime>
  <Pages>1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2019-11-14T16:32:00Z</dcterms:created>
  <dcterms:modified xsi:type="dcterms:W3CDTF">2019-11-14T19:03:00Z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