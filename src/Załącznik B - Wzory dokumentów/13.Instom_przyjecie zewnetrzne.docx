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ook w:val="04A0" w:firstRow="1" w:lastRow="0" w:firstColumn="1" w:lastColumn="0" w:noHBand="0" w:noVBand="1"/>
      </w:tblPr>
      <w:tblGrid>
        <w:gridCol w:w="222"/>
        <w:gridCol w:w="10357"/>
        <w:gridCol w:w="221"/>
      </w:tblGrid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960"/>
              <w:gridCol w:w="1218"/>
              <w:gridCol w:w="41"/>
              <w:gridCol w:w="459"/>
              <w:gridCol w:w="899"/>
              <w:gridCol w:w="32"/>
              <w:gridCol w:w="1126"/>
              <w:gridCol w:w="85"/>
              <w:gridCol w:w="150"/>
              <w:gridCol w:w="393"/>
              <w:gridCol w:w="909"/>
              <w:gridCol w:w="29"/>
              <w:gridCol w:w="270"/>
              <w:gridCol w:w="686"/>
              <w:gridCol w:w="1114"/>
              <w:gridCol w:w="402"/>
              <w:gridCol w:w="383"/>
              <w:gridCol w:w="975"/>
            </w:tblGrid>
            <w:tr w:rsidR="007D0E59" w14:paraId="2C9836F1" w14:textId="77777777" w:rsidTr="003E6577">
              <w:trPr>
                <w:trHeight w:val="255"/>
              </w:trPr>
              <w:tc>
                <w:tcPr>
                  <w:tcW w:w="3794" w:type="dxa"/>
                  <w:gridSpan w:val="4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32B5F25" w14:textId="77777777" w:rsidR="007D0E59" w:rsidRPr="0058396F" w:rsidRDefault="007D0E59" w:rsidP="007D0E59">
                  <w:pPr>
                    <w:pStyle w:val="BoldText"/>
                  </w:pPr>
                </w:p>
                <w:p w14:paraId="21EDEF2D" w14:textId="77777777" w:rsidR="007D0E59" w:rsidRPr="0058396F" w:rsidRDefault="007D0E59" w:rsidP="007D0E59">
                  <w:pPr>
                    <w:pStyle w:val="BoldText"/>
                  </w:pPr>
                </w:p>
                <w:p w14:paraId="3FFD57EE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75232358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600FD7A9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5AD14F6D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r w:rsidRPr="0058396F">
                    <w:rPr>
                      <w:sz w:val="18"/>
                      <w:szCs w:val="18"/>
                    </w:rPr>
                    <w:t>(</w:t>
                  </w:r>
                  <w:proofErr w:type="spellStart"/>
                  <w:r w:rsidRPr="0058396F">
                    <w:rPr>
                      <w:sz w:val="18"/>
                      <w:szCs w:val="18"/>
                    </w:rPr>
                    <w:t>pieczęć</w:t>
                  </w:r>
                  <w:proofErr w:type="spellEnd"/>
                  <w:r w:rsidRPr="0058396F">
                    <w:rPr>
                      <w:sz w:val="18"/>
                      <w:szCs w:val="18"/>
                    </w:rPr>
                    <w:t>)</w:t>
                  </w:r>
                </w:p>
              </w:tc>
              <w:tc>
                <w:tcPr>
                  <w:tcW w:w="4111" w:type="dxa"/>
                  <w:gridSpan w:val="7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AE0EB0E" w14:textId="77777777" w:rsidR="007D0E59" w:rsidRPr="0058396F" w:rsidRDefault="007D0E59" w:rsidP="007D0E59">
                  <w:pPr>
                    <w:pStyle w:val="BoldText"/>
                  </w:pPr>
                </w:p>
                <w:p w14:paraId="11A6457D" w14:textId="77777777" w:rsidR="007D0E59" w:rsidRPr="0058396F" w:rsidRDefault="007D0E59" w:rsidP="007D0E59">
                  <w:pPr>
                    <w:pStyle w:val="BoldText"/>
                  </w:pPr>
                  <w:r w:rsidRPr="0058396F">
                    <w:t xml:space="preserve">   ____________________________</w:t>
                  </w:r>
                </w:p>
                <w:p w14:paraId="32C4983D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3B112F1B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r w:rsidRPr="0058396F">
                    <w:rPr>
                      <w:sz w:val="18"/>
                      <w:szCs w:val="18"/>
                    </w:rPr>
                    <w:t xml:space="preserve">   ______________________________________</w:t>
                  </w:r>
                </w:p>
                <w:p w14:paraId="1D48FB92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13E7E4F0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proofErr w:type="spellStart"/>
                  <w:r w:rsidRPr="0058396F">
                    <w:rPr>
                      <w:sz w:val="18"/>
                      <w:szCs w:val="18"/>
                    </w:rPr>
                    <w:t>Dostawca</w:t>
                  </w:r>
                  <w:proofErr w:type="spellEnd"/>
                </w:p>
              </w:tc>
              <w:tc>
                <w:tcPr>
                  <w:tcW w:w="1275" w:type="dxa"/>
                  <w:gridSpan w:val="3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</w:tcPr>
                <w:p w14:paraId="424676F2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  <w:p w14:paraId="244DFEC1" w14:textId="77777777" w:rsidR="007D0E59" w:rsidRPr="0058396F" w:rsidRDefault="007D0E59" w:rsidP="007D0E59">
                  <w:pPr>
                    <w:pStyle w:val="BoldText"/>
                  </w:pPr>
                  <w:r w:rsidRPr="0058396F">
                    <w:t>PZ</w:t>
                  </w:r>
                </w:p>
                <w:p w14:paraId="5F32E79C" w14:textId="77777777" w:rsidR="007D0E59" w:rsidRPr="0058396F" w:rsidRDefault="007D0E59" w:rsidP="007D0E59">
                  <w:pPr>
                    <w:pStyle w:val="BoldText"/>
                    <w:rPr>
                      <w:sz w:val="16"/>
                      <w:szCs w:val="16"/>
                    </w:rPr>
                  </w:pPr>
                </w:p>
                <w:p w14:paraId="3EEC4009" w14:textId="77777777" w:rsidR="007D0E59" w:rsidRPr="0058396F" w:rsidRDefault="007D0E59" w:rsidP="007D0E59">
                  <w:pPr>
                    <w:pStyle w:val="BoldText"/>
                    <w:rPr>
                      <w:sz w:val="16"/>
                      <w:szCs w:val="16"/>
                    </w:rPr>
                  </w:pPr>
                  <w:proofErr w:type="spellStart"/>
                  <w:r w:rsidRPr="0058396F">
                    <w:rPr>
                      <w:sz w:val="16"/>
                      <w:szCs w:val="16"/>
                    </w:rPr>
                    <w:t>przyjęcie</w:t>
                  </w:r>
                  <w:proofErr w:type="spellEnd"/>
                  <w:r w:rsidRPr="0058396F">
                    <w:rPr>
                      <w:sz w:val="16"/>
                      <w:szCs w:val="16"/>
                    </w:rPr>
                    <w:t xml:space="preserve"> </w:t>
                  </w:r>
                  <w:proofErr w:type="spellStart"/>
                  <w:r w:rsidRPr="0058396F">
                    <w:rPr>
                      <w:sz w:val="16"/>
                      <w:szCs w:val="16"/>
                    </w:rPr>
                    <w:t>zewnętrzne</w:t>
                  </w:r>
                  <w:proofErr w:type="spellEnd"/>
                </w:p>
              </w:tc>
              <w:tc>
                <w:tcPr>
                  <w:tcW w:w="170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hideMark/>
                </w:tcPr>
                <w:p w14:paraId="0861767C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r w:rsidRPr="0058396F">
                    <w:rPr>
                      <w:sz w:val="20"/>
                      <w:szCs w:val="20"/>
                    </w:rPr>
                    <w:t xml:space="preserve">Nr.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bieżący</w:t>
                  </w:r>
                  <w:proofErr w:type="spellEnd"/>
                </w:p>
              </w:tc>
              <w:tc>
                <w:tcPr>
                  <w:tcW w:w="1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hideMark/>
                </w:tcPr>
                <w:p w14:paraId="1E0B2507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Egz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>.</w:t>
                  </w:r>
                </w:p>
              </w:tc>
            </w:tr>
            <w:tr w:rsidR="007D0E59" w14:paraId="1D842E03" w14:textId="77777777" w:rsidTr="00DA4CE4">
              <w:trPr>
                <w:trHeight w:val="450"/>
              </w:trPr>
              <w:tc>
                <w:tcPr>
                  <w:tcW w:w="3794" w:type="dxa"/>
                  <w:gridSpan w:val="4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807445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4111" w:type="dxa"/>
                  <w:gridSpan w:val="7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F96829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75" w:type="dxa"/>
                  <w:gridSpan w:val="3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1DD8B7" w14:textId="77777777" w:rsidR="007D0E59" w:rsidRPr="0058396F" w:rsidRDefault="007D0E59" w:rsidP="007D0E59">
                  <w:pPr>
                    <w:pStyle w:val="BoldText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70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B0FCCEE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835A83E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</w:tr>
            <w:tr w:rsidR="007D0E59" w14:paraId="1F732AF9" w14:textId="77777777" w:rsidTr="003E6577">
              <w:trPr>
                <w:trHeight w:val="195"/>
              </w:trPr>
              <w:tc>
                <w:tcPr>
                  <w:tcW w:w="3794" w:type="dxa"/>
                  <w:gridSpan w:val="4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E5FA9C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4111" w:type="dxa"/>
                  <w:gridSpan w:val="7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CC247C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75" w:type="dxa"/>
                  <w:gridSpan w:val="3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1A0A5F3" w14:textId="77777777" w:rsidR="007D0E59" w:rsidRPr="0058396F" w:rsidRDefault="007D0E59" w:rsidP="007D0E59">
                  <w:pPr>
                    <w:pStyle w:val="BoldText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70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hideMark/>
                </w:tcPr>
                <w:p w14:paraId="6B0B53AF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r w:rsidRPr="0058396F">
                    <w:rPr>
                      <w:sz w:val="18"/>
                      <w:szCs w:val="18"/>
                    </w:rPr>
                    <w:t xml:space="preserve">Nr. </w:t>
                  </w:r>
                  <w:proofErr w:type="spellStart"/>
                  <w:r w:rsidRPr="0058396F">
                    <w:rPr>
                      <w:sz w:val="18"/>
                      <w:szCs w:val="18"/>
                    </w:rPr>
                    <w:t>magazynowy</w:t>
                  </w:r>
                  <w:proofErr w:type="spellEnd"/>
                </w:p>
              </w:tc>
              <w:tc>
                <w:tcPr>
                  <w:tcW w:w="1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hideMark/>
                </w:tcPr>
                <w:p w14:paraId="2C965CCF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r w:rsidRPr="0058396F">
                    <w:rPr>
                      <w:sz w:val="18"/>
                      <w:szCs w:val="18"/>
                    </w:rPr>
                    <w:t xml:space="preserve">Data </w:t>
                  </w:r>
                  <w:proofErr w:type="spellStart"/>
                  <w:r w:rsidRPr="0058396F">
                    <w:rPr>
                      <w:sz w:val="18"/>
                      <w:szCs w:val="18"/>
                    </w:rPr>
                    <w:t>wystawienia</w:t>
                  </w:r>
                  <w:proofErr w:type="spellEnd"/>
                </w:p>
              </w:tc>
            </w:tr>
            <w:tr w:rsidR="007D0E59" w14:paraId="188E3A44" w14:textId="77777777" w:rsidTr="00DA4CE4">
              <w:trPr>
                <w:trHeight w:val="375"/>
              </w:trPr>
              <w:tc>
                <w:tcPr>
                  <w:tcW w:w="3794" w:type="dxa"/>
                  <w:gridSpan w:val="4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04447A9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4111" w:type="dxa"/>
                  <w:gridSpan w:val="7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7DD085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275" w:type="dxa"/>
                  <w:gridSpan w:val="3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56C03" w14:textId="77777777" w:rsidR="007D0E59" w:rsidRPr="0058396F" w:rsidRDefault="007D0E59" w:rsidP="007D0E59">
                  <w:pPr>
                    <w:pStyle w:val="BoldText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701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1FD85EE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607E94F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</w:tr>
            <w:tr w:rsidR="007D0E59" w:rsidRPr="003E6577" w14:paraId="6EB8E7B7" w14:textId="77777777" w:rsidTr="003E6577">
              <w:trPr>
                <w:trHeight w:val="242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35E0FE2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18"/>
                      <w:szCs w:val="18"/>
                    </w:rPr>
                    <w:t>Środek</w:t>
                  </w:r>
                  <w:proofErr w:type="spellEnd"/>
                  <w:r w:rsidRPr="0058396F">
                    <w:rPr>
                      <w:sz w:val="18"/>
                      <w:szCs w:val="18"/>
                    </w:rPr>
                    <w:t xml:space="preserve"> </w:t>
                  </w:r>
                  <w:proofErr w:type="spellStart"/>
                  <w:r w:rsidRPr="0058396F">
                    <w:rPr>
                      <w:sz w:val="18"/>
                      <w:szCs w:val="18"/>
                    </w:rPr>
                    <w:t>transportu</w:t>
                  </w:r>
                  <w:proofErr w:type="spellEnd"/>
                </w:p>
              </w:tc>
              <w:tc>
                <w:tcPr>
                  <w:tcW w:w="188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A940806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Zamówienie</w:t>
                  </w:r>
                  <w:proofErr w:type="spellEnd"/>
                </w:p>
              </w:tc>
              <w:tc>
                <w:tcPr>
                  <w:tcW w:w="1503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C04AD7D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Przeznaczenie</w:t>
                  </w:r>
                  <w:proofErr w:type="spellEnd"/>
                </w:p>
              </w:tc>
              <w:tc>
                <w:tcPr>
                  <w:tcW w:w="15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A80700C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r w:rsidRPr="0058396F">
                    <w:rPr>
                      <w:sz w:val="20"/>
                      <w:szCs w:val="20"/>
                    </w:rPr>
                    <w:t xml:space="preserve">Data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wysyłki</w:t>
                  </w:r>
                  <w:proofErr w:type="spellEnd"/>
                </w:p>
              </w:tc>
              <w:tc>
                <w:tcPr>
                  <w:tcW w:w="1635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C575BD1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  <w:r w:rsidRPr="0058396F">
                    <w:rPr>
                      <w:sz w:val="18"/>
                      <w:szCs w:val="18"/>
                    </w:rPr>
                    <w:t xml:space="preserve">Data </w:t>
                  </w:r>
                  <w:proofErr w:type="spellStart"/>
                  <w:r w:rsidRPr="0058396F">
                    <w:rPr>
                      <w:sz w:val="18"/>
                      <w:szCs w:val="18"/>
                    </w:rPr>
                    <w:t>otrzymania</w:t>
                  </w:r>
                  <w:proofErr w:type="spellEnd"/>
                </w:p>
              </w:tc>
              <w:tc>
                <w:tcPr>
                  <w:tcW w:w="4537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</w:tcPr>
                <w:p w14:paraId="1E6A4A81" w14:textId="77777777" w:rsidR="007D0E59" w:rsidRPr="007D0E59" w:rsidRDefault="007D0E59" w:rsidP="007D0E59">
                  <w:pPr>
                    <w:pStyle w:val="BoldText"/>
                    <w:rPr>
                      <w:sz w:val="18"/>
                      <w:szCs w:val="18"/>
                      <w:lang w:val="pl-PL"/>
                    </w:rPr>
                  </w:pPr>
                  <w:r w:rsidRPr="007D0E59">
                    <w:rPr>
                      <w:sz w:val="18"/>
                      <w:szCs w:val="18"/>
                      <w:lang w:val="pl-PL"/>
                    </w:rPr>
                    <w:t>Numer i data faktury - specyfikacji</w:t>
                  </w:r>
                </w:p>
              </w:tc>
            </w:tr>
            <w:tr w:rsidR="007D0E59" w:rsidRPr="003E6577" w14:paraId="1F2DDE25" w14:textId="77777777" w:rsidTr="00DA4CE4">
              <w:trPr>
                <w:trHeight w:val="459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69E41CE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  <w:tc>
                <w:tcPr>
                  <w:tcW w:w="188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04F4C16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  <w:tc>
                <w:tcPr>
                  <w:tcW w:w="1503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D26B013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  <w:tc>
                <w:tcPr>
                  <w:tcW w:w="1500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03D98B4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  <w:tc>
                <w:tcPr>
                  <w:tcW w:w="1635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617F607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  <w:tc>
                <w:tcPr>
                  <w:tcW w:w="4537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0462CB5" w14:textId="77777777" w:rsidR="007D0E59" w:rsidRPr="007D0E59" w:rsidRDefault="007D0E59" w:rsidP="007D0E59">
                  <w:pPr>
                    <w:pStyle w:val="BoldText"/>
                    <w:rPr>
                      <w:sz w:val="20"/>
                      <w:szCs w:val="20"/>
                      <w:lang w:val="pl-PL"/>
                    </w:rPr>
                  </w:pPr>
                </w:p>
              </w:tc>
            </w:tr>
            <w:tr w:rsidR="007D0E59" w14:paraId="2E80EA6C" w14:textId="77777777" w:rsidTr="003E6577">
              <w:trPr>
                <w:trHeight w:val="336"/>
              </w:trPr>
              <w:tc>
                <w:tcPr>
                  <w:tcW w:w="1384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DAFE25F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Kod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towaru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/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materiału</w:t>
                  </w:r>
                  <w:proofErr w:type="spellEnd"/>
                </w:p>
              </w:tc>
              <w:tc>
                <w:tcPr>
                  <w:tcW w:w="3402" w:type="dxa"/>
                  <w:gridSpan w:val="5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F8C2FD4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Nazwa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towaru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>/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materiału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>/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opakowania</w:t>
                  </w:r>
                  <w:proofErr w:type="spellEnd"/>
                </w:p>
              </w:tc>
              <w:tc>
                <w:tcPr>
                  <w:tcW w:w="3119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0139F45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Ilość</w:t>
                  </w:r>
                  <w:proofErr w:type="spellEnd"/>
                </w:p>
              </w:tc>
              <w:tc>
                <w:tcPr>
                  <w:tcW w:w="1275" w:type="dxa"/>
                  <w:gridSpan w:val="3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BD2104D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Cena</w:t>
                  </w:r>
                  <w:proofErr w:type="spellEnd"/>
                </w:p>
              </w:tc>
              <w:tc>
                <w:tcPr>
                  <w:tcW w:w="1276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4C84BF0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Wartość</w:t>
                  </w:r>
                  <w:proofErr w:type="spellEnd"/>
                </w:p>
              </w:tc>
              <w:tc>
                <w:tcPr>
                  <w:tcW w:w="855" w:type="dxa"/>
                  <w:gridSpan w:val="2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3161AAB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Konto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syntet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1137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209DBED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Zapas</w:t>
                  </w:r>
                  <w:proofErr w:type="spellEnd"/>
                </w:p>
                <w:p w14:paraId="0F46E9B8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Ilość</w:t>
                  </w:r>
                  <w:proofErr w:type="spellEnd"/>
                </w:p>
              </w:tc>
            </w:tr>
            <w:tr w:rsidR="007D0E59" w14:paraId="5276C999" w14:textId="77777777" w:rsidTr="003E6577">
              <w:trPr>
                <w:trHeight w:val="381"/>
              </w:trPr>
              <w:tc>
                <w:tcPr>
                  <w:tcW w:w="1384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ADFC04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402" w:type="dxa"/>
                  <w:gridSpan w:val="5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07A9E393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B8C21C5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Dostarczona</w:t>
                  </w:r>
                  <w:proofErr w:type="spellEnd"/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69F85237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j.m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>.</w:t>
                  </w: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7676E50A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Przyjęta</w:t>
                  </w:r>
                  <w:proofErr w:type="spellEnd"/>
                </w:p>
              </w:tc>
              <w:tc>
                <w:tcPr>
                  <w:tcW w:w="1275" w:type="dxa"/>
                  <w:gridSpan w:val="3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3DA166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276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965AE21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55" w:type="dxa"/>
                  <w:gridSpan w:val="2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D60D4B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137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AC8BFE7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</w:tr>
            <w:tr w:rsidR="007D0E59" w14:paraId="6F90F5E3" w14:textId="77777777" w:rsidTr="00DA4CE4">
              <w:trPr>
                <w:trHeight w:val="420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220D3C4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068D03C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00952F5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0C04D95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C6D1908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06621D1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92C4DEF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3B678CE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A454C68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</w:tr>
            <w:tr w:rsidR="007D0E59" w14:paraId="77B28F79" w14:textId="77777777" w:rsidTr="00DA4CE4">
              <w:trPr>
                <w:trHeight w:val="388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73609F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F281B6B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0B0D2E8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A97CB80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C66B055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A87ADFB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22A4ED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C1EC9EC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4353156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2492B07D" w14:textId="77777777" w:rsidTr="00DA4CE4">
              <w:trPr>
                <w:trHeight w:val="440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8370FFE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36D40A5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155A459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D8EE33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DAEA81D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0744E29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8E72467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66C7563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9E01501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12ED81F5" w14:textId="77777777" w:rsidTr="00DA4CE4">
              <w:trPr>
                <w:trHeight w:val="435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A897F42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7E3C44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7ED54DE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6DDC5B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4F66A5F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C5BB280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4DBB93C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C5DF96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C34DC1F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4C915B44" w14:textId="77777777" w:rsidTr="00DA4CE4">
              <w:trPr>
                <w:trHeight w:val="427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C9F4EAC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699FEF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CD630F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020CC77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550EA8A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C428CE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0240216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070D83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4228D3E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0EB978E3" w14:textId="77777777" w:rsidTr="00DA4CE4">
              <w:trPr>
                <w:trHeight w:val="420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670E13" w14:textId="77777777" w:rsidR="007D0E59" w:rsidRPr="0058396F" w:rsidRDefault="007D0E59" w:rsidP="007D0E59">
                  <w:pPr>
                    <w:pStyle w:val="BoldText"/>
                    <w:rPr>
                      <w:rFonts w:ascii="Calibri" w:eastAsia="Calibri" w:hAnsi="Calibri"/>
                    </w:rPr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F93EEF5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5942F0D0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81D4429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5CCC89E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14:paraId="6C390247" w14:textId="77777777" w:rsidR="007D0E59" w:rsidRPr="0058396F" w:rsidRDefault="007D0E59" w:rsidP="007D0E59">
                  <w:pPr>
                    <w:pStyle w:val="BoldText"/>
                    <w:rPr>
                      <w:rFonts w:ascii="Calibri" w:eastAsia="Calibri" w:hAnsi="Calibri"/>
                    </w:rPr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219566D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1157E86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0A395E0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02B88D33" w14:textId="77777777" w:rsidTr="00DA4CE4">
              <w:trPr>
                <w:trHeight w:val="412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C5F588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0D3C36A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6FC9AB2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3C74268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E4B5BE9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C11C21A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0502BB8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AA2E99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1CA8E0D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6BE7E91D" w14:textId="77777777" w:rsidTr="00DA4CE4">
              <w:trPr>
                <w:trHeight w:val="402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D0D9665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3402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D4F9BBB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559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421602DD" w14:textId="77777777" w:rsidR="007D0E59" w:rsidRPr="0058396F" w:rsidRDefault="007D0E59" w:rsidP="007D0E59">
                  <w:pPr>
                    <w:pStyle w:val="BoldText"/>
                  </w:pPr>
                  <w:bookmarkStart w:id="0" w:name="_GoBack"/>
                  <w:bookmarkEnd w:id="0"/>
                </w:p>
              </w:tc>
              <w:tc>
                <w:tcPr>
                  <w:tcW w:w="56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178BF63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99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70531067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5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DA93EA6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27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0D52A44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855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CC342E1" w14:textId="77777777" w:rsidR="007D0E59" w:rsidRPr="0058396F" w:rsidRDefault="007D0E59" w:rsidP="007D0E59">
                  <w:pPr>
                    <w:pStyle w:val="BoldText"/>
                  </w:pPr>
                </w:p>
              </w:tc>
              <w:tc>
                <w:tcPr>
                  <w:tcW w:w="113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E972DA" w14:textId="77777777" w:rsidR="007D0E59" w:rsidRPr="0058396F" w:rsidRDefault="007D0E59" w:rsidP="007D0E59">
                  <w:pPr>
                    <w:pStyle w:val="BoldText"/>
                  </w:pPr>
                </w:p>
              </w:tc>
            </w:tr>
            <w:tr w:rsidR="007D0E59" w14:paraId="2A1F07CA" w14:textId="77777777" w:rsidTr="003E6577">
              <w:trPr>
                <w:trHeight w:val="424"/>
              </w:trPr>
              <w:tc>
                <w:tcPr>
                  <w:tcW w:w="13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3AE6E829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Wystawił</w:t>
                  </w:r>
                  <w:proofErr w:type="spellEnd"/>
                </w:p>
              </w:tc>
              <w:tc>
                <w:tcPr>
                  <w:tcW w:w="15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476532A7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Zatwierdził</w:t>
                  </w:r>
                  <w:proofErr w:type="spellEnd"/>
                </w:p>
              </w:tc>
              <w:tc>
                <w:tcPr>
                  <w:tcW w:w="9505" w:type="dxa"/>
                  <w:gridSpan w:val="1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10550EA2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Wymienione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ilości</w:t>
                  </w:r>
                  <w:proofErr w:type="spellEnd"/>
                </w:p>
              </w:tc>
            </w:tr>
            <w:tr w:rsidR="007D0E59" w14:paraId="158B6F11" w14:textId="77777777" w:rsidTr="003E6577">
              <w:trPr>
                <w:trHeight w:val="288"/>
              </w:trPr>
              <w:tc>
                <w:tcPr>
                  <w:tcW w:w="1384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37A86EF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59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0E973B4B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843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ACA7620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Dostarczył</w:t>
                  </w:r>
                  <w:proofErr w:type="spellEnd"/>
                </w:p>
              </w:tc>
              <w:tc>
                <w:tcPr>
                  <w:tcW w:w="1701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4228736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r w:rsidRPr="0058396F">
                    <w:rPr>
                      <w:sz w:val="20"/>
                      <w:szCs w:val="20"/>
                    </w:rPr>
                    <w:t>Data</w:t>
                  </w:r>
                </w:p>
              </w:tc>
              <w:tc>
                <w:tcPr>
                  <w:tcW w:w="1701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5BA9F76F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Przyjął</w:t>
                  </w:r>
                  <w:proofErr w:type="spellEnd"/>
                </w:p>
              </w:tc>
              <w:tc>
                <w:tcPr>
                  <w:tcW w:w="4260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ADFEA" w:themeFill="accent3" w:themeFillTint="33"/>
                  <w:vAlign w:val="center"/>
                  <w:hideMark/>
                </w:tcPr>
                <w:p w14:paraId="22864ED8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  <w:proofErr w:type="spellStart"/>
                  <w:r w:rsidRPr="0058396F">
                    <w:rPr>
                      <w:sz w:val="20"/>
                      <w:szCs w:val="20"/>
                    </w:rPr>
                    <w:t>Ewidencja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ilościowo</w:t>
                  </w:r>
                  <w:proofErr w:type="spellEnd"/>
                  <w:r w:rsidRPr="0058396F">
                    <w:rPr>
                      <w:sz w:val="20"/>
                      <w:szCs w:val="20"/>
                    </w:rPr>
                    <w:t xml:space="preserve"> - </w:t>
                  </w:r>
                  <w:proofErr w:type="spellStart"/>
                  <w:r w:rsidRPr="0058396F">
                    <w:rPr>
                      <w:sz w:val="20"/>
                      <w:szCs w:val="20"/>
                    </w:rPr>
                    <w:t>wartościowa</w:t>
                  </w:r>
                  <w:proofErr w:type="spellEnd"/>
                </w:p>
              </w:tc>
            </w:tr>
            <w:tr w:rsidR="007D0E59" w14:paraId="044D044F" w14:textId="77777777" w:rsidTr="00DA4CE4">
              <w:trPr>
                <w:trHeight w:val="612"/>
              </w:trPr>
              <w:tc>
                <w:tcPr>
                  <w:tcW w:w="1384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30944D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559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FB61F7E" w14:textId="77777777" w:rsidR="007D0E59" w:rsidRPr="0058396F" w:rsidRDefault="007D0E59" w:rsidP="007D0E59">
                  <w:pPr>
                    <w:pStyle w:val="BoldText"/>
                    <w:rPr>
                      <w:sz w:val="20"/>
                      <w:szCs w:val="20"/>
                    </w:rPr>
                  </w:pPr>
                </w:p>
              </w:tc>
              <w:tc>
                <w:tcPr>
                  <w:tcW w:w="1843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68E31696" w14:textId="77777777" w:rsidR="007D0E59" w:rsidRPr="0058396F" w:rsidRDefault="007D0E59" w:rsidP="007D0E59">
                  <w:pPr>
                    <w:pStyle w:val="BoldText"/>
                  </w:pPr>
                </w:p>
                <w:p w14:paraId="6AE67552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701" w:type="dxa"/>
                  <w:gridSpan w:val="3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262FBC28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1701" w:type="dxa"/>
                  <w:gridSpan w:val="4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10521DA1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4260" w:type="dxa"/>
                  <w:gridSpan w:val="5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14:paraId="39476DD3" w14:textId="77777777" w:rsidR="007D0E59" w:rsidRPr="0058396F" w:rsidRDefault="007D0E59" w:rsidP="007D0E59">
                  <w:pPr>
                    <w:pStyle w:val="BoldText"/>
                    <w:rPr>
                      <w:sz w:val="18"/>
                      <w:szCs w:val="18"/>
                    </w:rPr>
                  </w:pPr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B2D8577" w14:textId="77777777" w:rsidR="00992C66" w:rsidRDefault="00992C66" w:rsidP="00CF31BB">
      <w:r>
        <w:separator/>
      </w:r>
    </w:p>
  </w:endnote>
  <w:endnote w:type="continuationSeparator" w:id="0">
    <w:p w14:paraId="3F48CDC8" w14:textId="77777777" w:rsidR="00992C66" w:rsidRDefault="00992C66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8912D4" w14:textId="77777777" w:rsidR="00992C66" w:rsidRDefault="00992C66" w:rsidP="00CF31BB">
      <w:r>
        <w:separator/>
      </w:r>
    </w:p>
  </w:footnote>
  <w:footnote w:type="continuationSeparator" w:id="0">
    <w:p w14:paraId="340E75C8" w14:textId="77777777" w:rsidR="00992C66" w:rsidRDefault="00992C66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  <w:lang w:val="pl-PL" w:eastAsia="pl-PL"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val="pl-PL" w:eastAsia="pl-PL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5052D"/>
    <w:rsid w:val="00366F6D"/>
    <w:rsid w:val="00391C37"/>
    <w:rsid w:val="003E0129"/>
    <w:rsid w:val="003E6577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0E59"/>
    <w:rsid w:val="007D4902"/>
    <w:rsid w:val="00835DE8"/>
    <w:rsid w:val="008C5804"/>
    <w:rsid w:val="008D3EE1"/>
    <w:rsid w:val="00915359"/>
    <w:rsid w:val="00992C66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436A"/>
    <w:rsid w:val="00D467B2"/>
    <w:rsid w:val="00D832D3"/>
    <w:rsid w:val="00DB5CAA"/>
    <w:rsid w:val="00DD7EC7"/>
    <w:rsid w:val="00DE3C23"/>
    <w:rsid w:val="00E141F4"/>
    <w:rsid w:val="00E301A2"/>
    <w:rsid w:val="00E53AFF"/>
    <w:rsid w:val="00E61D15"/>
    <w:rsid w:val="00EE7339"/>
    <w:rsid w:val="00EF6DBC"/>
    <w:rsid w:val="00EF7890"/>
    <w:rsid w:val="00F02022"/>
    <w:rsid w:val="00F11D5C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3ADBC68-E7A1-4F61-B805-27C03A01E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</Template>
  <TotalTime>0</TotalTime>
  <Pages>1</Pages>
  <Words>91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2019-11-14T18:33:00Z</dcterms:created>
  <dcterms:modified xsi:type="dcterms:W3CDTF">2019-11-14T19:50:00Z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